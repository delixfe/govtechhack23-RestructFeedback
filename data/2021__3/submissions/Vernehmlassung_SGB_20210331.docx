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49" w:rsidRPr="002D3F0E" w:rsidRDefault="00490ECD" w:rsidP="003219CB">
      <w:pPr>
        <w:pStyle w:val="UnserZeichen"/>
        <w:framePr w:h="454" w:hRule="exact" w:wrap="notBeside" w:x="1720" w:y="16357"/>
        <w:tabs>
          <w:tab w:val="left" w:pos="1800"/>
        </w:tabs>
      </w:pPr>
      <w:r>
        <w:t xml:space="preserve">23 </w:t>
      </w:r>
      <w:r w:rsidR="003219CB">
        <w:t>NC</w:t>
      </w:r>
      <w:r w:rsidR="009C2531">
        <w:t>/</w:t>
      </w:r>
      <w:r w:rsidR="005C43B2">
        <w:t>es</w:t>
      </w:r>
    </w:p>
    <w:p w:rsidR="00744336" w:rsidRPr="004601B1" w:rsidRDefault="00744336" w:rsidP="00C81C3B">
      <w:pPr>
        <w:pStyle w:val="Briefdatum"/>
        <w:framePr w:w="3676" w:wrap="around" w:x="6769" w:y="4981"/>
      </w:pPr>
      <w:r w:rsidRPr="004601B1">
        <w:t>Bern,</w:t>
      </w:r>
      <w:r w:rsidR="00D33740">
        <w:t xml:space="preserve"> </w:t>
      </w:r>
      <w:r w:rsidR="00244ABF">
        <w:t>31</w:t>
      </w:r>
      <w:r w:rsidR="00D748C4">
        <w:t xml:space="preserve">. </w:t>
      </w:r>
      <w:r w:rsidR="00C63961">
        <w:t>März</w:t>
      </w:r>
      <w:r w:rsidR="00A1056E">
        <w:t xml:space="preserve"> 2021</w:t>
      </w:r>
    </w:p>
    <w:p w:rsidR="003219CB" w:rsidRPr="003219CB" w:rsidRDefault="003219CB" w:rsidP="003219CB">
      <w:pPr>
        <w:framePr w:w="4049" w:h="3541" w:hRule="exact" w:wrap="notBeside" w:vAnchor="page" w:hAnchor="page" w:x="1702" w:y="2553" w:anchorLock="1"/>
        <w:shd w:val="solid" w:color="FFFFFF" w:fill="auto"/>
        <w:spacing w:line="280" w:lineRule="atLeast"/>
        <w:rPr>
          <w:rFonts w:eastAsia="Times New Roman"/>
          <w:spacing w:val="0"/>
          <w:szCs w:val="20"/>
          <w:lang w:eastAsia="de-DE"/>
        </w:rPr>
      </w:pPr>
      <w:r w:rsidRPr="003219CB">
        <w:rPr>
          <w:rFonts w:eastAsia="Times New Roman"/>
          <w:spacing w:val="0"/>
          <w:szCs w:val="20"/>
          <w:lang w:eastAsia="de-DE"/>
        </w:rPr>
        <w:t>Staatssekretariat für Bildung, Forschung und Innovation SBFI</w:t>
      </w:r>
    </w:p>
    <w:p w:rsidR="003219CB" w:rsidRPr="003219CB" w:rsidRDefault="003219CB" w:rsidP="003219CB">
      <w:pPr>
        <w:framePr w:w="4049" w:h="3541" w:hRule="exact" w:wrap="notBeside" w:vAnchor="page" w:hAnchor="page" w:x="1702" w:y="2553" w:anchorLock="1"/>
        <w:shd w:val="solid" w:color="FFFFFF" w:fill="auto"/>
        <w:spacing w:line="280" w:lineRule="atLeast"/>
        <w:rPr>
          <w:rFonts w:eastAsia="Times New Roman"/>
          <w:szCs w:val="21"/>
          <w:lang w:eastAsia="de-DE"/>
        </w:rPr>
      </w:pPr>
      <w:r w:rsidRPr="003219CB">
        <w:rPr>
          <w:rFonts w:eastAsia="Times New Roman"/>
          <w:szCs w:val="21"/>
          <w:lang w:eastAsia="de-DE"/>
        </w:rPr>
        <w:t xml:space="preserve">Isabelle Schenker </w:t>
      </w:r>
    </w:p>
    <w:p w:rsidR="003219CB" w:rsidRPr="003219CB" w:rsidRDefault="003219CB" w:rsidP="003219CB">
      <w:pPr>
        <w:framePr w:w="4049" w:h="3541" w:hRule="exact" w:wrap="notBeside" w:vAnchor="page" w:hAnchor="page" w:x="1702" w:y="2553" w:anchorLock="1"/>
        <w:shd w:val="solid" w:color="FFFFFF" w:fill="auto"/>
        <w:spacing w:line="280" w:lineRule="atLeast"/>
        <w:rPr>
          <w:rFonts w:eastAsia="Times New Roman"/>
          <w:szCs w:val="21"/>
          <w:lang w:eastAsia="de-DE"/>
        </w:rPr>
      </w:pPr>
      <w:r w:rsidRPr="003219CB">
        <w:rPr>
          <w:rFonts w:eastAsia="Times New Roman"/>
          <w:szCs w:val="21"/>
          <w:lang w:eastAsia="de-DE"/>
        </w:rPr>
        <w:t>Einsteinstrasse 2</w:t>
      </w:r>
    </w:p>
    <w:p w:rsidR="003219CB" w:rsidRPr="003219CB" w:rsidRDefault="003219CB" w:rsidP="003219CB">
      <w:pPr>
        <w:framePr w:w="4049" w:h="3541" w:hRule="exact" w:wrap="notBeside" w:vAnchor="page" w:hAnchor="page" w:x="1702" w:y="2553" w:anchorLock="1"/>
        <w:shd w:val="solid" w:color="FFFFFF" w:fill="auto"/>
        <w:spacing w:after="240" w:line="280" w:lineRule="atLeast"/>
        <w:rPr>
          <w:rFonts w:eastAsia="Times New Roman"/>
          <w:szCs w:val="21"/>
          <w:lang w:eastAsia="de-DE"/>
        </w:rPr>
      </w:pPr>
      <w:r w:rsidRPr="003219CB">
        <w:rPr>
          <w:rFonts w:eastAsia="Times New Roman"/>
          <w:szCs w:val="21"/>
          <w:lang w:eastAsia="de-DE"/>
        </w:rPr>
        <w:t>3003 Bern</w:t>
      </w:r>
    </w:p>
    <w:p w:rsidR="003219CB" w:rsidRPr="003219CB" w:rsidRDefault="00B35194" w:rsidP="003219CB">
      <w:pPr>
        <w:framePr w:w="4049" w:h="3541" w:hRule="exact" w:wrap="notBeside" w:vAnchor="page" w:hAnchor="page" w:x="1702" w:y="2553" w:anchorLock="1"/>
        <w:shd w:val="solid" w:color="FFFFFF" w:fill="auto"/>
        <w:spacing w:line="280" w:lineRule="atLeast"/>
        <w:rPr>
          <w:rFonts w:eastAsia="Times New Roman"/>
          <w:spacing w:val="0"/>
          <w:szCs w:val="20"/>
          <w:lang w:eastAsia="de-DE"/>
        </w:rPr>
      </w:pPr>
      <w:hyperlink r:id="rId8" w:history="1">
        <w:r w:rsidR="003219CB" w:rsidRPr="003219CB">
          <w:rPr>
            <w:rFonts w:eastAsia="Times New Roman"/>
            <w:color w:val="0000FF"/>
            <w:spacing w:val="0"/>
            <w:szCs w:val="20"/>
            <w:u w:val="single"/>
            <w:lang w:eastAsia="de-DE"/>
          </w:rPr>
          <w:t>isabelle.schenker@sbfi.admin.ch</w:t>
        </w:r>
      </w:hyperlink>
    </w:p>
    <w:p w:rsidR="0049423E" w:rsidRPr="003219CB" w:rsidRDefault="0049423E" w:rsidP="0049423E">
      <w:pPr>
        <w:framePr w:w="4049" w:h="3541" w:hRule="exact" w:wrap="notBeside" w:vAnchor="page" w:hAnchor="page" w:x="1702" w:y="2553" w:anchorLock="1"/>
        <w:shd w:val="solid" w:color="FFFFFF" w:fill="auto"/>
        <w:spacing w:line="280" w:lineRule="atLeast"/>
        <w:rPr>
          <w:rStyle w:val="Hyperlink"/>
          <w:rFonts w:eastAsia="Times New Roman"/>
          <w:color w:val="auto"/>
          <w:szCs w:val="21"/>
          <w:u w:val="none"/>
          <w:lang w:eastAsia="de-DE"/>
        </w:rPr>
      </w:pPr>
    </w:p>
    <w:p w:rsidR="00A75CFB" w:rsidRPr="00A1056E" w:rsidRDefault="00A75CFB" w:rsidP="00A1056E">
      <w:pPr>
        <w:framePr w:w="4049" w:h="3541" w:hRule="exact" w:wrap="notBeside" w:vAnchor="page" w:hAnchor="page" w:x="1702" w:y="2553" w:anchorLock="1"/>
        <w:shd w:val="solid" w:color="FFFFFF" w:fill="auto"/>
        <w:spacing w:line="280" w:lineRule="atLeast"/>
        <w:rPr>
          <w:rFonts w:eastAsia="Times New Roman"/>
          <w:szCs w:val="21"/>
          <w:lang w:eastAsia="de-DE"/>
        </w:rPr>
      </w:pPr>
    </w:p>
    <w:p w:rsidR="008B3297" w:rsidRPr="00520A70" w:rsidRDefault="008B3297" w:rsidP="00520A70">
      <w:pPr>
        <w:framePr w:w="4049" w:h="3541" w:hRule="exact" w:wrap="notBeside" w:vAnchor="page" w:hAnchor="page" w:x="1702" w:y="2553" w:anchorLock="1"/>
        <w:shd w:val="solid" w:color="FFFFFF" w:fill="auto"/>
        <w:spacing w:after="480" w:line="280" w:lineRule="atLeast"/>
        <w:rPr>
          <w:rStyle w:val="Hyperlink"/>
          <w:rFonts w:eastAsia="Times New Roman"/>
          <w:color w:val="auto"/>
          <w:szCs w:val="21"/>
          <w:u w:val="none"/>
          <w:lang w:eastAsia="de-DE"/>
        </w:rPr>
      </w:pPr>
    </w:p>
    <w:p w:rsidR="003219CB" w:rsidRPr="004E361D" w:rsidRDefault="003219CB" w:rsidP="003219CB">
      <w:pPr>
        <w:spacing w:after="360" w:line="280" w:lineRule="atLeast"/>
        <w:jc w:val="both"/>
        <w:rPr>
          <w:rFonts w:eastAsia="Times New Roman"/>
          <w:b/>
          <w:spacing w:val="2"/>
          <w:sz w:val="23"/>
          <w:szCs w:val="23"/>
          <w:lang w:eastAsia="fr-FR"/>
        </w:rPr>
      </w:pPr>
      <w:bookmarkStart w:id="0" w:name="Text3"/>
      <w:r w:rsidRPr="003219CB">
        <w:rPr>
          <w:rFonts w:eastAsia="Times New Roman"/>
          <w:b/>
          <w:spacing w:val="2"/>
          <w:sz w:val="23"/>
          <w:szCs w:val="23"/>
          <w:lang w:eastAsia="fr-FR"/>
        </w:rPr>
        <w:t xml:space="preserve">Vernehmlassung zur Totalrevision des Bundesgesetzes über Beiträge für die ECLF </w:t>
      </w:r>
      <w:r w:rsidRPr="003219CB">
        <w:rPr>
          <w:rFonts w:eastAsia="Times New Roman"/>
          <w:b/>
          <w:spacing w:val="2"/>
          <w:sz w:val="23"/>
          <w:szCs w:val="23"/>
          <w:lang w:eastAsia="fr-FR"/>
        </w:rPr>
        <w:br/>
        <w:t>in Bern: Stellungnahme des Schweizerischen Gewerkschaftsbundes (SGB)</w:t>
      </w:r>
    </w:p>
    <w:p w:rsidR="003219CB" w:rsidRPr="003219CB" w:rsidRDefault="003219CB" w:rsidP="003219CB">
      <w:pPr>
        <w:pStyle w:val="Anrede"/>
        <w:spacing w:before="360"/>
      </w:pPr>
      <w:r w:rsidRPr="003219CB">
        <w:t>Sehr geehrter Herr Bundesrat, sehr geehrte Damen und Herren</w:t>
      </w:r>
    </w:p>
    <w:bookmarkEnd w:id="0"/>
    <w:p w:rsidR="003219CB" w:rsidRP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 xml:space="preserve">Wir danken Ihnen für die Einladung zur Stellungnahme. </w:t>
      </w:r>
    </w:p>
    <w:p w:rsidR="003219CB" w:rsidRP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 xml:space="preserve">Der Schweizerische Gewerkschaftsbund </w:t>
      </w:r>
      <w:r w:rsidR="005E1EE9">
        <w:rPr>
          <w:rFonts w:eastAsia="Times New Roman"/>
          <w:szCs w:val="21"/>
          <w:lang w:eastAsia="de-DE"/>
        </w:rPr>
        <w:t>(</w:t>
      </w:r>
      <w:r w:rsidRPr="003219CB">
        <w:rPr>
          <w:rFonts w:eastAsia="Times New Roman"/>
          <w:szCs w:val="21"/>
          <w:lang w:eastAsia="de-DE"/>
        </w:rPr>
        <w:t>SGB</w:t>
      </w:r>
      <w:r w:rsidR="005E1EE9">
        <w:rPr>
          <w:rFonts w:eastAsia="Times New Roman"/>
          <w:szCs w:val="21"/>
          <w:lang w:eastAsia="de-DE"/>
        </w:rPr>
        <w:t>)</w:t>
      </w:r>
      <w:r w:rsidRPr="003219CB">
        <w:rPr>
          <w:rFonts w:eastAsia="Times New Roman"/>
          <w:szCs w:val="21"/>
          <w:lang w:eastAsia="de-DE"/>
        </w:rPr>
        <w:t xml:space="preserve"> begrüsst den Bundesratsentscheid am Bundes</w:t>
      </w:r>
      <w:r>
        <w:rPr>
          <w:rFonts w:eastAsia="Times New Roman"/>
          <w:szCs w:val="21"/>
          <w:lang w:eastAsia="de-DE"/>
        </w:rPr>
        <w:t>-</w:t>
      </w:r>
      <w:r w:rsidRPr="003219CB">
        <w:rPr>
          <w:rFonts w:eastAsia="Times New Roman"/>
          <w:szCs w:val="21"/>
          <w:lang w:eastAsia="de-DE"/>
        </w:rPr>
        <w:t xml:space="preserve">beitrag an den Kanton Bern zur Führung der kantonalen Schule französischer Sprache (ECLF) in Bern festzuhalten und nun eine Totalrevision des Bundesgesetzes über Finanzhilfen an die ECLF zu unterbreiten, welche den heutigen subventionsrechtlichen Anforderungen entspricht. </w:t>
      </w:r>
    </w:p>
    <w:p w:rsidR="003219CB" w:rsidRP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 xml:space="preserve">Die Sprachenvielfalt in der Schweiz ist förderungswürdig. Minderheiten sollen Zugang haben zu qualitativ hochwertigem Unterricht in ihrer Erstsprache. Insbesondere in einem zweisprachigen Kanton wie Bern. Es ist auch </w:t>
      </w:r>
      <w:r w:rsidRPr="003219CB">
        <w:rPr>
          <w:rFonts w:ascii="Arial" w:eastAsia="Times New Roman" w:hAnsi="Arial" w:cs="Arial"/>
          <w:color w:val="4D5156"/>
          <w:szCs w:val="21"/>
          <w:shd w:val="clear" w:color="auto" w:fill="FFFFFF"/>
          <w:lang w:eastAsia="de-DE"/>
        </w:rPr>
        <w:t xml:space="preserve">– </w:t>
      </w:r>
      <w:r w:rsidRPr="003219CB">
        <w:rPr>
          <w:rFonts w:eastAsia="Times New Roman"/>
          <w:szCs w:val="21"/>
          <w:lang w:eastAsia="de-DE"/>
        </w:rPr>
        <w:t xml:space="preserve">aber nicht nur </w:t>
      </w:r>
      <w:r w:rsidRPr="003219CB">
        <w:rPr>
          <w:rFonts w:ascii="Arial" w:eastAsia="Times New Roman" w:hAnsi="Arial" w:cs="Arial"/>
          <w:color w:val="4D5156"/>
          <w:szCs w:val="21"/>
          <w:shd w:val="clear" w:color="auto" w:fill="FFFFFF"/>
          <w:lang w:eastAsia="de-DE"/>
        </w:rPr>
        <w:t>–</w:t>
      </w:r>
      <w:r w:rsidRPr="003219CB">
        <w:rPr>
          <w:rFonts w:eastAsia="Times New Roman"/>
          <w:szCs w:val="21"/>
          <w:lang w:eastAsia="de-DE"/>
        </w:rPr>
        <w:t xml:space="preserve"> im Interesse der Angestellten der Bundes</w:t>
      </w:r>
      <w:r>
        <w:rPr>
          <w:rFonts w:eastAsia="Times New Roman"/>
          <w:szCs w:val="21"/>
          <w:lang w:eastAsia="de-DE"/>
        </w:rPr>
        <w:t>-</w:t>
      </w:r>
      <w:r w:rsidRPr="003219CB">
        <w:rPr>
          <w:rFonts w:eastAsia="Times New Roman"/>
          <w:szCs w:val="21"/>
          <w:lang w:eastAsia="de-DE"/>
        </w:rPr>
        <w:t>verwaltung und von bundesnahen Organisationen, dass Kinder in der Bundeshauptstadt eine französischsprachige Schule besuchen können. Aus diesen Gründen ist es gerechtfertigt, dass sich der Bund weiterhin mittels Finanzhilfen an den Betriebskosten beteiligt.</w:t>
      </w:r>
    </w:p>
    <w:p w:rsidR="003219CB" w:rsidRP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 xml:space="preserve">Wir stellen fest, dass sich der Bund künftig nur noch an Betriebskosten beteiligen will, aber nicht mehr an Bauinvestitionen für ein allfälliges neues Schulgebäude (Art. 4, Abs. 1). </w:t>
      </w:r>
    </w:p>
    <w:p w:rsid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Für den SGB ist zentral, dass die neue Definition der Höhe und Bemessung der Finanzhilfen durch den Bund (Art. 4, Abs. 1 und 2) nicht zu versteckten Einsparungen führen darf, welche zulasten des Personals gehen und letztendlich der Bildungsqualität schaden (sofern die Differenz nicht vom Kanton ausgeglichen würde</w:t>
      </w:r>
      <w:r>
        <w:rPr>
          <w:rFonts w:eastAsia="Times New Roman"/>
          <w:szCs w:val="21"/>
          <w:lang w:eastAsia="de-DE"/>
        </w:rPr>
        <w:t>).</w:t>
      </w:r>
    </w:p>
    <w:p w:rsidR="003219CB" w:rsidRPr="003219CB" w:rsidRDefault="003219CB" w:rsidP="003219CB">
      <w:pPr>
        <w:tabs>
          <w:tab w:val="left" w:pos="340"/>
          <w:tab w:val="left" w:pos="680"/>
          <w:tab w:val="left" w:pos="964"/>
          <w:tab w:val="left" w:pos="5812"/>
        </w:tabs>
        <w:spacing w:after="140" w:line="280" w:lineRule="atLeast"/>
        <w:jc w:val="both"/>
        <w:rPr>
          <w:rFonts w:eastAsia="Times New Roman"/>
          <w:szCs w:val="21"/>
          <w:lang w:eastAsia="de-DE"/>
        </w:rPr>
      </w:pPr>
      <w:r w:rsidRPr="003219CB">
        <w:rPr>
          <w:rFonts w:eastAsia="Times New Roman"/>
          <w:szCs w:val="21"/>
          <w:lang w:eastAsia="de-DE"/>
        </w:rPr>
        <w:t>Besten Dank für die Berücksichtigung unserer Stellungnahme.</w:t>
      </w:r>
    </w:p>
    <w:p w:rsidR="001C0250" w:rsidRPr="001C0250" w:rsidRDefault="001C0250" w:rsidP="001C0250">
      <w:pPr>
        <w:spacing w:before="360" w:line="280" w:lineRule="exact"/>
        <w:rPr>
          <w:rFonts w:eastAsia="Times New Roman"/>
          <w:szCs w:val="20"/>
          <w:lang w:eastAsia="de-DE"/>
        </w:rPr>
      </w:pPr>
      <w:r w:rsidRPr="001C0250">
        <w:rPr>
          <w:rFonts w:eastAsia="Times New Roman"/>
          <w:szCs w:val="20"/>
          <w:lang w:eastAsia="de-DE"/>
        </w:rPr>
        <w:t>Freundliche Grüsse</w:t>
      </w:r>
    </w:p>
    <w:p w:rsidR="001C0250" w:rsidRPr="001C0250" w:rsidRDefault="001C0250" w:rsidP="001C0250">
      <w:pPr>
        <w:spacing w:before="140" w:after="480" w:line="280" w:lineRule="atLeast"/>
        <w:rPr>
          <w:rFonts w:ascii="NimbusSanNovSemBol" w:eastAsia="Times New Roman" w:hAnsi="NimbusSanNovSemBol"/>
          <w:caps/>
          <w:szCs w:val="20"/>
          <w:lang w:eastAsia="de-DE"/>
        </w:rPr>
      </w:pPr>
      <w:bookmarkStart w:id="1" w:name="_GoBack"/>
      <w:bookmarkEnd w:id="1"/>
      <w:r w:rsidRPr="001C0250">
        <w:rPr>
          <w:rFonts w:ascii="NimbusSanNovSemBol" w:eastAsia="Times New Roman" w:hAnsi="NimbusSanNovSemBol"/>
          <w:caps/>
          <w:szCs w:val="20"/>
          <w:lang w:eastAsia="de-DE"/>
        </w:rPr>
        <w:t>SCHWEIZERISCHER GEWERKSCHAFTSBUND</w:t>
      </w:r>
    </w:p>
    <w:p w:rsidR="001C0250" w:rsidRPr="001C0250" w:rsidRDefault="001C0250" w:rsidP="001C0250">
      <w:pPr>
        <w:rPr>
          <w:lang w:eastAsia="de-DE"/>
        </w:rPr>
      </w:pPr>
    </w:p>
    <w:p w:rsidR="001C0250" w:rsidRPr="001C0250" w:rsidRDefault="001C0250" w:rsidP="001C0250">
      <w:pPr>
        <w:tabs>
          <w:tab w:val="left" w:pos="340"/>
          <w:tab w:val="left" w:pos="680"/>
          <w:tab w:val="left" w:pos="964"/>
          <w:tab w:val="left" w:pos="3119"/>
          <w:tab w:val="left" w:pos="3969"/>
          <w:tab w:val="left" w:pos="5812"/>
        </w:tabs>
        <w:spacing w:before="240" w:line="280" w:lineRule="atLeast"/>
        <w:rPr>
          <w:rFonts w:eastAsia="Times New Roman"/>
          <w:szCs w:val="20"/>
          <w:lang w:eastAsia="de-DE"/>
        </w:rPr>
      </w:pPr>
      <w:r w:rsidRPr="001C0250">
        <w:rPr>
          <w:rFonts w:eastAsia="Times New Roman"/>
          <w:szCs w:val="20"/>
          <w:lang w:eastAsia="de-DE"/>
        </w:rPr>
        <w:t>Pierre-Yves Maillard</w:t>
      </w:r>
      <w:r w:rsidRPr="001C0250">
        <w:rPr>
          <w:rFonts w:eastAsia="Times New Roman"/>
          <w:szCs w:val="20"/>
          <w:lang w:eastAsia="de-DE"/>
        </w:rPr>
        <w:tab/>
      </w:r>
      <w:r w:rsidRPr="001C0250">
        <w:rPr>
          <w:rFonts w:eastAsia="Times New Roman"/>
          <w:szCs w:val="20"/>
          <w:lang w:eastAsia="de-DE"/>
        </w:rPr>
        <w:tab/>
        <w:t>Nicole Cornu</w:t>
      </w:r>
    </w:p>
    <w:p w:rsidR="00190770" w:rsidRPr="00190770" w:rsidRDefault="001C0250" w:rsidP="00190770">
      <w:pPr>
        <w:tabs>
          <w:tab w:val="left" w:pos="3119"/>
          <w:tab w:val="left" w:pos="3969"/>
          <w:tab w:val="left" w:pos="5812"/>
        </w:tabs>
        <w:spacing w:line="280" w:lineRule="exact"/>
        <w:rPr>
          <w:rFonts w:eastAsia="Times New Roman"/>
          <w:szCs w:val="20"/>
          <w:lang w:eastAsia="de-DE"/>
        </w:rPr>
      </w:pPr>
      <w:r w:rsidRPr="001C0250">
        <w:rPr>
          <w:rFonts w:eastAsia="Times New Roman"/>
          <w:szCs w:val="20"/>
          <w:lang w:eastAsia="de-DE"/>
        </w:rPr>
        <w:t>Präsident</w:t>
      </w:r>
      <w:r w:rsidRPr="001C0250">
        <w:rPr>
          <w:rFonts w:eastAsia="Times New Roman"/>
          <w:szCs w:val="20"/>
          <w:lang w:eastAsia="de-DE"/>
        </w:rPr>
        <w:tab/>
      </w:r>
      <w:r w:rsidRPr="001C0250">
        <w:rPr>
          <w:rFonts w:eastAsia="Times New Roman"/>
          <w:szCs w:val="20"/>
          <w:lang w:eastAsia="de-DE"/>
        </w:rPr>
        <w:tab/>
        <w:t>Zentralsekretärin</w:t>
      </w:r>
    </w:p>
    <w:sectPr w:rsidR="00190770" w:rsidRPr="00190770" w:rsidSect="001C0250">
      <w:headerReference w:type="first" r:id="rId9"/>
      <w:footerReference w:type="first" r:id="rId10"/>
      <w:pgSz w:w="11906" w:h="16838" w:code="9"/>
      <w:pgMar w:top="2552" w:right="1559" w:bottom="907" w:left="1701" w:header="56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194" w:rsidRDefault="00B35194">
      <w:r>
        <w:separator/>
      </w:r>
    </w:p>
  </w:endnote>
  <w:endnote w:type="continuationSeparator" w:id="0">
    <w:p w:rsidR="00B35194" w:rsidRDefault="00B3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SanNov">
    <w:panose1 w:val="02020500000000000000"/>
    <w:charset w:val="00"/>
    <w:family w:val="roman"/>
    <w:notTrueType/>
    <w:pitch w:val="variable"/>
    <w:sig w:usb0="A00002AF" w:usb1="5000205B" w:usb2="00000000" w:usb3="00000000" w:csb0="0000009F" w:csb1="00000000"/>
  </w:font>
  <w:font w:name="Futura Bk BT">
    <w:altName w:val="Segoe UI"/>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embedRegular r:id="rId1" w:subsetted="1" w:fontKey="{175FB40F-B1CA-4601-95B9-CBFC3633EE02}"/>
  </w:font>
  <w:font w:name="Futura Hv BT">
    <w:altName w:val="Segoe UI Semibold"/>
    <w:charset w:val="00"/>
    <w:family w:val="swiss"/>
    <w:pitch w:val="variable"/>
    <w:sig w:usb0="00000087" w:usb1="00000000" w:usb2="00000000" w:usb3="00000000" w:csb0="0000001B" w:csb1="00000000"/>
  </w:font>
  <w:font w:name="NimbusSanNovSemBol">
    <w:panose1 w:val="02020700000000000000"/>
    <w:charset w:val="00"/>
    <w:family w:val="roman"/>
    <w:notTrueType/>
    <w:pitch w:val="variable"/>
    <w:sig w:usb0="A00002A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NovMed">
    <w:panose1 w:val="02020600000000000000"/>
    <w:charset w:val="00"/>
    <w:family w:val="roman"/>
    <w:notTrueType/>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10" w:rsidRDefault="00F946A0">
    <w:pPr>
      <w:pStyle w:val="Fuzeile"/>
    </w:pPr>
    <w:r w:rsidRPr="004E08EA">
      <w:rPr>
        <w:noProof/>
        <w:lang w:eastAsia="de-CH"/>
      </w:rPr>
      <mc:AlternateContent>
        <mc:Choice Requires="wps">
          <w:drawing>
            <wp:anchor distT="0" distB="0" distL="114300" distR="114300" simplePos="0" relativeHeight="251659776" behindDoc="0" locked="0" layoutInCell="1" allowOverlap="1" wp14:anchorId="234C5163" wp14:editId="41DAF7DD">
              <wp:simplePos x="0" y="0"/>
              <wp:positionH relativeFrom="margin">
                <wp:align>left</wp:align>
              </wp:positionH>
              <wp:positionV relativeFrom="paragraph">
                <wp:posOffset>35067</wp:posOffset>
              </wp:positionV>
              <wp:extent cx="2800350" cy="286556"/>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800350" cy="286556"/>
                      </a:xfrm>
                      <a:prstGeom prst="rect">
                        <a:avLst/>
                      </a:prstGeom>
                      <a:solidFill>
                        <a:sysClr val="window" lastClr="FFFFFF"/>
                      </a:solidFill>
                      <a:ln w="6350">
                        <a:noFill/>
                      </a:ln>
                      <a:effectLst/>
                    </wps:spPr>
                    <wps:txbx>
                      <w:txbxContent>
                        <w:p w:rsidR="00F946A0" w:rsidRPr="00D8735E" w:rsidRDefault="00F946A0" w:rsidP="00F946A0">
                          <w:pPr>
                            <w:spacing w:line="220" w:lineRule="exact"/>
                            <w:rPr>
                              <w:rFonts w:ascii="NimbusSanNovMed" w:hAnsi="NimbusSanNovMed"/>
                              <w:spacing w:val="6"/>
                              <w:sz w:val="18"/>
                              <w:szCs w:val="18"/>
                            </w:rPr>
                          </w:pPr>
                          <w:r w:rsidRPr="00D8735E">
                            <w:rPr>
                              <w:rFonts w:ascii="NimbusSanNovMed" w:hAnsi="NimbusSanNovMed"/>
                              <w:spacing w:val="6"/>
                              <w:sz w:val="18"/>
                              <w:szCs w:val="18"/>
                            </w:rPr>
                            <w:t xml:space="preserve">Monbijoustrasse 61, 3007 Bern, www.sgb.ch </w:t>
                          </w:r>
                        </w:p>
                        <w:p w:rsidR="00F946A0" w:rsidRPr="00D8735E" w:rsidRDefault="0010238B" w:rsidP="00F946A0">
                          <w:pPr>
                            <w:spacing w:line="220" w:lineRule="exact"/>
                            <w:rPr>
                              <w:rFonts w:ascii="NimbusSanNovMed" w:hAnsi="NimbusSanNovMed"/>
                              <w:spacing w:val="6"/>
                              <w:sz w:val="18"/>
                              <w:szCs w:val="18"/>
                            </w:rPr>
                          </w:pPr>
                          <w:r>
                            <w:rPr>
                              <w:rFonts w:ascii="NimbusSanNovMed" w:hAnsi="NimbusSanNovMed"/>
                              <w:spacing w:val="6"/>
                              <w:sz w:val="18"/>
                              <w:szCs w:val="18"/>
                            </w:rPr>
                            <w:t xml:space="preserve">031 377 01 01, Fax 031 </w:t>
                          </w:r>
                          <w:r w:rsidR="00F946A0" w:rsidRPr="00D8735E">
                            <w:rPr>
                              <w:rFonts w:ascii="NimbusSanNovMed" w:hAnsi="NimbusSanNovMed"/>
                              <w:spacing w:val="6"/>
                              <w:sz w:val="18"/>
                              <w:szCs w:val="18"/>
                            </w:rPr>
                            <w:t>377 01 02, info@sgb.ch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C5163" id="_x0000_t202" coordsize="21600,21600" o:spt="202" path="m,l,21600r21600,l21600,xe">
              <v:stroke joinstyle="miter"/>
              <v:path gradientshapeok="t" o:connecttype="rect"/>
            </v:shapetype>
            <v:shape id="Zone de texte 5" o:spid="_x0000_s1026" type="#_x0000_t202" style="position:absolute;margin-left:0;margin-top:2.75pt;width:220.5pt;height:22.5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" fillcolor="window" stroked="f" strokeweight=".5pt">
              <v:textbox inset="0,0,0,0">
                <w:txbxContent>
                  <w:p w:rsidR="00F946A0" w:rsidRPr="00D8735E" w:rsidRDefault="00F946A0" w:rsidP="00F946A0">
                    <w:pPr>
                      <w:spacing w:line="220" w:lineRule="exact"/>
                      <w:rPr>
                        <w:rFonts w:ascii="NimbusSanNovMed" w:hAnsi="NimbusSanNovMed"/>
                        <w:spacing w:val="6"/>
                        <w:sz w:val="18"/>
                        <w:szCs w:val="18"/>
                      </w:rPr>
                    </w:pPr>
                    <w:r w:rsidRPr="00D8735E">
                      <w:rPr>
                        <w:rFonts w:ascii="NimbusSanNovMed" w:hAnsi="NimbusSanNovMed"/>
                        <w:spacing w:val="6"/>
                        <w:sz w:val="18"/>
                        <w:szCs w:val="18"/>
                      </w:rPr>
                      <w:t xml:space="preserve">Monbijoustrasse 61, 3007 Bern, www.sgb.ch </w:t>
                    </w:r>
                  </w:p>
                  <w:p w:rsidR="00F946A0" w:rsidRPr="00D8735E" w:rsidRDefault="0010238B" w:rsidP="00F946A0">
                    <w:pPr>
                      <w:spacing w:line="220" w:lineRule="exact"/>
                      <w:rPr>
                        <w:rFonts w:ascii="NimbusSanNovMed" w:hAnsi="NimbusSanNovMed"/>
                        <w:spacing w:val="6"/>
                        <w:sz w:val="18"/>
                        <w:szCs w:val="18"/>
                      </w:rPr>
                    </w:pPr>
                    <w:r>
                      <w:rPr>
                        <w:rFonts w:ascii="NimbusSanNovMed" w:hAnsi="NimbusSanNovMed"/>
                        <w:spacing w:val="6"/>
                        <w:sz w:val="18"/>
                        <w:szCs w:val="18"/>
                      </w:rPr>
                      <w:t xml:space="preserve">031 377 01 01, Fax 031 </w:t>
                    </w:r>
                    <w:r w:rsidR="00F946A0" w:rsidRPr="00D8735E">
                      <w:rPr>
                        <w:rFonts w:ascii="NimbusSanNovMed" w:hAnsi="NimbusSanNovMed"/>
                        <w:spacing w:val="6"/>
                        <w:sz w:val="18"/>
                        <w:szCs w:val="18"/>
                      </w:rPr>
                      <w:t>377 01 02, info@sgb.ch</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194" w:rsidRDefault="00B35194">
      <w:r>
        <w:separator/>
      </w:r>
    </w:p>
  </w:footnote>
  <w:footnote w:type="continuationSeparator" w:id="0">
    <w:p w:rsidR="00B35194" w:rsidRDefault="00B35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10" w:rsidRDefault="00947B10" w:rsidP="002A0D5C">
    <w:pPr>
      <w:pStyle w:val="Kopfzeile"/>
      <w:jc w:val="right"/>
    </w:pPr>
    <w:r>
      <w:rPr>
        <w:noProof/>
        <w:lang w:eastAsia="de-CH"/>
      </w:rPr>
      <w:drawing>
        <wp:inline distT="0" distB="0" distL="0" distR="0">
          <wp:extent cx="2697480" cy="1258785"/>
          <wp:effectExtent l="0" t="0" r="7620" b="0"/>
          <wp:docPr id="8" name="Image 1" descr="sgb-logo-web_und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b-logo-web_und_text"/>
                  <pic:cNvPicPr>
                    <a:picLocks noChangeAspect="1" noChangeArrowheads="1"/>
                  </pic:cNvPicPr>
                </pic:nvPicPr>
                <pic:blipFill>
                  <a:blip r:embed="rId1"/>
                  <a:srcRect/>
                  <a:stretch>
                    <a:fillRect/>
                  </a:stretch>
                </pic:blipFill>
                <pic:spPr bwMode="auto">
                  <a:xfrm>
                    <a:off x="0" y="0"/>
                    <a:ext cx="2705963" cy="126274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28D6F8EC"/>
    <w:lvl w:ilvl="0">
      <w:start w:val="1"/>
      <w:numFmt w:val="decimal"/>
      <w:pStyle w:val="Aufzhlungszeichen4"/>
      <w:lvlText w:val="%1."/>
      <w:lvlJc w:val="left"/>
      <w:pPr>
        <w:tabs>
          <w:tab w:val="num" w:pos="926"/>
        </w:tabs>
        <w:ind w:left="926" w:hanging="360"/>
      </w:pPr>
    </w:lvl>
  </w:abstractNum>
  <w:abstractNum w:abstractNumId="1" w15:restartNumberingAfterBreak="0">
    <w:nsid w:val="02657BB1"/>
    <w:multiLevelType w:val="hybridMultilevel"/>
    <w:tmpl w:val="223475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09925DF7"/>
    <w:multiLevelType w:val="hybridMultilevel"/>
    <w:tmpl w:val="471EA5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43790D"/>
    <w:multiLevelType w:val="hybridMultilevel"/>
    <w:tmpl w:val="F6F0FF6E"/>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0E4E5E"/>
    <w:multiLevelType w:val="hybridMultilevel"/>
    <w:tmpl w:val="3C6E9A3E"/>
    <w:lvl w:ilvl="0" w:tplc="134E0E0C">
      <w:start w:val="1"/>
      <w:numFmt w:val="lowerLetter"/>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5" w15:restartNumberingAfterBreak="0">
    <w:nsid w:val="32674BBF"/>
    <w:multiLevelType w:val="hybridMultilevel"/>
    <w:tmpl w:val="462A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9F241C"/>
    <w:multiLevelType w:val="multilevel"/>
    <w:tmpl w:val="D374BE22"/>
    <w:lvl w:ilvl="0">
      <w:start w:val="1"/>
      <w:numFmt w:val="decimal"/>
      <w:pStyle w:val="NummerierungText"/>
      <w:lvlText w:val="%1"/>
      <w:lvlJc w:val="left"/>
      <w:pPr>
        <w:tabs>
          <w:tab w:val="num" w:pos="340"/>
        </w:tabs>
        <w:ind w:left="340" w:hanging="340"/>
      </w:pPr>
      <w:rPr>
        <w:rFonts w:ascii="NimbusSanNov" w:hAnsi="NimbusSanNov" w:hint="default"/>
        <w:sz w:val="21"/>
        <w:szCs w:val="21"/>
      </w:rPr>
    </w:lvl>
    <w:lvl w:ilvl="1">
      <w:start w:val="1"/>
      <w:numFmt w:val="decimal"/>
      <w:lvlText w:val="%1.%2"/>
      <w:lvlJc w:val="left"/>
      <w:pPr>
        <w:tabs>
          <w:tab w:val="num" w:pos="964"/>
        </w:tabs>
        <w:ind w:left="964" w:hanging="624"/>
      </w:pPr>
      <w:rPr>
        <w:rFonts w:hint="default"/>
      </w:rPr>
    </w:lvl>
    <w:lvl w:ilvl="2">
      <w:start w:val="1"/>
      <w:numFmt w:val="decimal"/>
      <w:lvlText w:val="%1.%2.%3"/>
      <w:lvlJc w:val="left"/>
      <w:pPr>
        <w:tabs>
          <w:tab w:val="num" w:pos="964"/>
        </w:tabs>
        <w:ind w:left="964" w:hanging="624"/>
      </w:pPr>
      <w:rPr>
        <w:rFonts w:hint="default"/>
      </w:rPr>
    </w:lvl>
    <w:lvl w:ilvl="3">
      <w:start w:val="1"/>
      <w:numFmt w:val="decimal"/>
      <w:lvlText w:val="%1.%2.%3.%4"/>
      <w:lvlJc w:val="left"/>
      <w:pPr>
        <w:tabs>
          <w:tab w:val="num" w:pos="1247"/>
        </w:tabs>
        <w:ind w:left="1247" w:hanging="907"/>
      </w:pPr>
      <w:rPr>
        <w:rFonts w:hint="default"/>
      </w:rPr>
    </w:lvl>
    <w:lvl w:ilvl="4">
      <w:start w:val="1"/>
      <w:numFmt w:val="decimal"/>
      <w:lvlText w:val="%1.%2.%3.%4.%5"/>
      <w:lvlJc w:val="left"/>
      <w:pPr>
        <w:tabs>
          <w:tab w:val="num" w:pos="1474"/>
        </w:tabs>
        <w:ind w:left="1474" w:hanging="1134"/>
      </w:pPr>
      <w:rPr>
        <w:rFonts w:hint="default"/>
      </w:rPr>
    </w:lvl>
    <w:lvl w:ilvl="5">
      <w:start w:val="1"/>
      <w:numFmt w:val="decimal"/>
      <w:lvlText w:val="%1.%2.%3.%4.%5.%6"/>
      <w:lvlJc w:val="left"/>
      <w:pPr>
        <w:tabs>
          <w:tab w:val="num" w:pos="1474"/>
        </w:tabs>
        <w:ind w:left="1474" w:hanging="1134"/>
      </w:pPr>
      <w:rPr>
        <w:rFonts w:hint="default"/>
      </w:rPr>
    </w:lvl>
    <w:lvl w:ilvl="6">
      <w:start w:val="1"/>
      <w:numFmt w:val="decimal"/>
      <w:lvlText w:val="%1.%2.%3.%4.%5.%6.%7"/>
      <w:lvlJc w:val="left"/>
      <w:pPr>
        <w:tabs>
          <w:tab w:val="num" w:pos="1296"/>
        </w:tabs>
        <w:ind w:left="1296" w:firstLine="31474"/>
      </w:pPr>
      <w:rPr>
        <w:rFonts w:hint="default"/>
      </w:rPr>
    </w:lvl>
    <w:lvl w:ilvl="7">
      <w:start w:val="1"/>
      <w:numFmt w:val="decimal"/>
      <w:lvlText w:val="%1.%2.%3.%4.%5.%6.%7.%8"/>
      <w:lvlJc w:val="left"/>
      <w:pPr>
        <w:tabs>
          <w:tab w:val="num" w:pos="1871"/>
        </w:tabs>
        <w:ind w:left="1871" w:hanging="1531"/>
      </w:pPr>
      <w:rPr>
        <w:rFonts w:hint="default"/>
      </w:rPr>
    </w:lvl>
    <w:lvl w:ilvl="8">
      <w:start w:val="1"/>
      <w:numFmt w:val="decimal"/>
      <w:lvlText w:val="%1.%2.%3.%4.%5.%6.%7.%8.%9"/>
      <w:lvlJc w:val="left"/>
      <w:pPr>
        <w:tabs>
          <w:tab w:val="num" w:pos="1871"/>
        </w:tabs>
        <w:ind w:left="1871" w:hanging="1531"/>
      </w:pPr>
      <w:rPr>
        <w:rFonts w:hint="default"/>
      </w:rPr>
    </w:lvl>
  </w:abstractNum>
  <w:abstractNum w:abstractNumId="7" w15:restartNumberingAfterBreak="0">
    <w:nsid w:val="45EB0F1C"/>
    <w:multiLevelType w:val="hybridMultilevel"/>
    <w:tmpl w:val="BB7C10B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D6A9D"/>
    <w:multiLevelType w:val="hybridMultilevel"/>
    <w:tmpl w:val="E200953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9D50BE3"/>
    <w:multiLevelType w:val="hybridMultilevel"/>
    <w:tmpl w:val="B5E225E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25151DE"/>
    <w:multiLevelType w:val="multilevel"/>
    <w:tmpl w:val="2946E878"/>
    <w:lvl w:ilvl="0">
      <w:start w:val="1"/>
      <w:numFmt w:val="decimal"/>
      <w:lvlText w:val="%1."/>
      <w:lvlJc w:val="left"/>
      <w:pPr>
        <w:tabs>
          <w:tab w:val="num" w:pos="680"/>
        </w:tabs>
        <w:ind w:left="680" w:hanging="567"/>
      </w:pPr>
      <w:rPr>
        <w:rFonts w:ascii="Futura Bk BT" w:hAnsi="Futura Bk BT" w:hint="default"/>
        <w:sz w:val="19"/>
        <w:szCs w:val="19"/>
      </w:rPr>
    </w:lvl>
    <w:lvl w:ilvl="1">
      <w:start w:val="1"/>
      <w:numFmt w:val="none"/>
      <w:lvlText w:val="1.1"/>
      <w:lvlJc w:val="left"/>
      <w:pPr>
        <w:tabs>
          <w:tab w:val="num" w:pos="680"/>
        </w:tabs>
        <w:ind w:left="680" w:hanging="567"/>
      </w:pPr>
      <w:rPr>
        <w:rFonts w:ascii="Futura Bk BT" w:hAnsi="Futura Bk BT" w:hint="default"/>
        <w:b w:val="0"/>
        <w:i w:val="0"/>
        <w:sz w:val="19"/>
        <w:szCs w:val="19"/>
      </w:rPr>
    </w:lvl>
    <w:lvl w:ilvl="2">
      <w:start w:val="1"/>
      <w:numFmt w:val="none"/>
      <w:lvlText w:val="1.1.1"/>
      <w:lvlJc w:val="left"/>
      <w:pPr>
        <w:tabs>
          <w:tab w:val="num" w:pos="680"/>
        </w:tabs>
        <w:ind w:left="680" w:hanging="567"/>
      </w:pPr>
      <w:rPr>
        <w:rFonts w:ascii="Futura Bk BT" w:hAnsi="Futura Bk BT" w:hint="default"/>
        <w:sz w:val="19"/>
        <w:szCs w:val="19"/>
      </w:rPr>
    </w:lvl>
    <w:lvl w:ilvl="3">
      <w:start w:val="1"/>
      <w:numFmt w:val="none"/>
      <w:lvlText w:val="1.1.1.1"/>
      <w:lvlJc w:val="left"/>
      <w:pPr>
        <w:tabs>
          <w:tab w:val="num" w:pos="964"/>
        </w:tabs>
        <w:ind w:left="964" w:hanging="851"/>
      </w:pPr>
      <w:rPr>
        <w:rFonts w:ascii="Futura Bk BT" w:hAnsi="Futura Bk BT" w:hint="default"/>
        <w:sz w:val="19"/>
        <w:szCs w:val="19"/>
      </w:rPr>
    </w:lvl>
    <w:lvl w:ilvl="4">
      <w:start w:val="1"/>
      <w:numFmt w:val="none"/>
      <w:lvlText w:val="1.1.1.1.1"/>
      <w:lvlJc w:val="left"/>
      <w:pPr>
        <w:tabs>
          <w:tab w:val="num" w:pos="964"/>
        </w:tabs>
        <w:ind w:left="964" w:hanging="851"/>
      </w:pPr>
      <w:rPr>
        <w:rFonts w:ascii="Futura Bk BT" w:hAnsi="Futura Bk BT" w:hint="default"/>
        <w:sz w:val="19"/>
        <w:szCs w:val="19"/>
      </w:rPr>
    </w:lvl>
    <w:lvl w:ilvl="5">
      <w:start w:val="1"/>
      <w:numFmt w:val="none"/>
      <w:lvlText w:val="1.1.1.1.1.1"/>
      <w:lvlJc w:val="left"/>
      <w:pPr>
        <w:tabs>
          <w:tab w:val="num" w:pos="2161"/>
        </w:tabs>
        <w:ind w:left="2161" w:hanging="2048"/>
      </w:pPr>
      <w:rPr>
        <w:rFonts w:ascii="Futura Bk BT" w:hAnsi="Futura Bk BT" w:hint="default"/>
      </w:rPr>
    </w:lvl>
    <w:lvl w:ilvl="6">
      <w:start w:val="1"/>
      <w:numFmt w:val="decimal"/>
      <w:lvlText w:val="%7.1.1.1.1.1.1"/>
      <w:lvlJc w:val="left"/>
      <w:pPr>
        <w:tabs>
          <w:tab w:val="num" w:pos="2521"/>
        </w:tabs>
        <w:ind w:left="2521" w:hanging="2408"/>
      </w:pPr>
      <w:rPr>
        <w:rFonts w:ascii="Futura Bk BT" w:hAnsi="Futura Bk BT" w:hint="default"/>
      </w:rPr>
    </w:lvl>
    <w:lvl w:ilvl="7">
      <w:start w:val="1"/>
      <w:numFmt w:val="none"/>
      <w:lvlText w:val="1.1.1.1.1.1.1.1"/>
      <w:lvlJc w:val="left"/>
      <w:pPr>
        <w:tabs>
          <w:tab w:val="num" w:pos="2881"/>
        </w:tabs>
        <w:ind w:left="2881" w:hanging="2768"/>
      </w:pPr>
      <w:rPr>
        <w:rFonts w:ascii="Futura Bk BT" w:hAnsi="Futura Bk BT" w:hint="default"/>
      </w:rPr>
    </w:lvl>
    <w:lvl w:ilvl="8">
      <w:start w:val="1"/>
      <w:numFmt w:val="none"/>
      <w:lvlText w:val="1.1.1.1.1.1.1.1.1"/>
      <w:lvlJc w:val="left"/>
      <w:pPr>
        <w:tabs>
          <w:tab w:val="num" w:pos="3241"/>
        </w:tabs>
        <w:ind w:left="3241" w:hanging="3128"/>
      </w:pPr>
      <w:rPr>
        <w:rFonts w:ascii="Futura Bk BT" w:hAnsi="Futura Bk BT" w:hint="default"/>
      </w:rPr>
    </w:lvl>
  </w:abstractNum>
  <w:abstractNum w:abstractNumId="11" w15:restartNumberingAfterBreak="0">
    <w:nsid w:val="7F1A50BA"/>
    <w:multiLevelType w:val="multilevel"/>
    <w:tmpl w:val="F5F088DA"/>
    <w:lvl w:ilvl="0">
      <w:start w:val="1"/>
      <w:numFmt w:val="bullet"/>
      <w:pStyle w:val="GliederungText"/>
      <w:lvlText w:val=""/>
      <w:lvlJc w:val="left"/>
      <w:pPr>
        <w:tabs>
          <w:tab w:val="num" w:pos="340"/>
        </w:tabs>
        <w:ind w:left="340" w:hanging="340"/>
      </w:pPr>
      <w:rPr>
        <w:rFonts w:ascii="Wingdings" w:hAnsi="Wingdings" w:hint="default"/>
        <w:sz w:val="16"/>
      </w:rPr>
    </w:lvl>
    <w:lvl w:ilvl="1">
      <w:start w:val="1"/>
      <w:numFmt w:val="bullet"/>
      <w:lvlText w:val=""/>
      <w:lvlJc w:val="left"/>
      <w:pPr>
        <w:tabs>
          <w:tab w:val="num" w:pos="680"/>
        </w:tabs>
        <w:ind w:left="680" w:hanging="340"/>
      </w:pPr>
      <w:rPr>
        <w:rFonts w:ascii="Wingdings" w:hAnsi="Wingdings" w:hint="default"/>
        <w:b w:val="0"/>
        <w:i w:val="0"/>
        <w:sz w:val="14"/>
      </w:rPr>
    </w:lvl>
    <w:lvl w:ilvl="2">
      <w:start w:val="1"/>
      <w:numFmt w:val="bullet"/>
      <w:lvlText w:val=""/>
      <w:lvlJc w:val="left"/>
      <w:pPr>
        <w:tabs>
          <w:tab w:val="num" w:pos="964"/>
        </w:tabs>
        <w:ind w:left="964" w:hanging="284"/>
      </w:pPr>
      <w:rPr>
        <w:rFonts w:ascii="Wingdings" w:hAnsi="Wingdings" w:hint="default"/>
        <w:sz w:val="10"/>
      </w:rPr>
    </w:lvl>
    <w:lvl w:ilvl="3">
      <w:start w:val="1"/>
      <w:numFmt w:val="bullet"/>
      <w:lvlText w:val=""/>
      <w:lvlJc w:val="left"/>
      <w:pPr>
        <w:tabs>
          <w:tab w:val="num" w:pos="1213"/>
        </w:tabs>
        <w:ind w:left="1213" w:hanging="360"/>
      </w:pPr>
      <w:rPr>
        <w:rFonts w:ascii="Symbol" w:hAnsi="Symbol" w:hint="default"/>
      </w:rPr>
    </w:lvl>
    <w:lvl w:ilvl="4">
      <w:start w:val="1"/>
      <w:numFmt w:val="bullet"/>
      <w:lvlText w:val=""/>
      <w:lvlJc w:val="left"/>
      <w:pPr>
        <w:tabs>
          <w:tab w:val="num" w:pos="1573"/>
        </w:tabs>
        <w:ind w:left="1573" w:hanging="360"/>
      </w:pPr>
      <w:rPr>
        <w:rFonts w:ascii="Symbol" w:hAnsi="Symbol" w:hint="default"/>
      </w:rPr>
    </w:lvl>
    <w:lvl w:ilvl="5">
      <w:start w:val="1"/>
      <w:numFmt w:val="bullet"/>
      <w:lvlText w:val=""/>
      <w:lvlJc w:val="left"/>
      <w:pPr>
        <w:tabs>
          <w:tab w:val="num" w:pos="1933"/>
        </w:tabs>
        <w:ind w:left="1933" w:hanging="360"/>
      </w:pPr>
      <w:rPr>
        <w:rFonts w:ascii="Wingdings" w:hAnsi="Wingdings" w:hint="default"/>
      </w:rPr>
    </w:lvl>
    <w:lvl w:ilvl="6">
      <w:start w:val="1"/>
      <w:numFmt w:val="bullet"/>
      <w:lvlText w:val=""/>
      <w:lvlJc w:val="left"/>
      <w:pPr>
        <w:tabs>
          <w:tab w:val="num" w:pos="2293"/>
        </w:tabs>
        <w:ind w:left="2293" w:hanging="360"/>
      </w:pPr>
      <w:rPr>
        <w:rFonts w:ascii="Wingdings" w:hAnsi="Wingdings" w:hint="default"/>
      </w:rPr>
    </w:lvl>
    <w:lvl w:ilvl="7">
      <w:start w:val="1"/>
      <w:numFmt w:val="bullet"/>
      <w:lvlText w:val=""/>
      <w:lvlJc w:val="left"/>
      <w:pPr>
        <w:tabs>
          <w:tab w:val="num" w:pos="2653"/>
        </w:tabs>
        <w:ind w:left="2653" w:hanging="360"/>
      </w:pPr>
      <w:rPr>
        <w:rFonts w:ascii="Symbol" w:hAnsi="Symbol" w:hint="default"/>
      </w:rPr>
    </w:lvl>
    <w:lvl w:ilvl="8">
      <w:start w:val="1"/>
      <w:numFmt w:val="bullet"/>
      <w:lvlText w:val=""/>
      <w:lvlJc w:val="left"/>
      <w:pPr>
        <w:tabs>
          <w:tab w:val="num" w:pos="3013"/>
        </w:tabs>
        <w:ind w:left="3013" w:hanging="360"/>
      </w:pPr>
      <w:rPr>
        <w:rFonts w:ascii="Symbol" w:hAnsi="Symbol" w:hint="default"/>
      </w:rPr>
    </w:lvl>
  </w:abstractNum>
  <w:num w:numId="1">
    <w:abstractNumId w:val="11"/>
  </w:num>
  <w:num w:numId="2">
    <w:abstractNumId w:val="6"/>
  </w:num>
  <w:num w:numId="3">
    <w:abstractNumId w:val="1"/>
  </w:num>
  <w:num w:numId="4">
    <w:abstractNumId w:val="5"/>
  </w:num>
  <w:num w:numId="5">
    <w:abstractNumId w:val="2"/>
  </w:num>
  <w:num w:numId="6">
    <w:abstractNumId w:val="9"/>
  </w:num>
  <w:num w:numId="7">
    <w:abstractNumId w:val="4"/>
  </w:num>
  <w:num w:numId="8">
    <w:abstractNumId w:val="7"/>
  </w:num>
  <w:num w:numId="9">
    <w:abstractNumId w:val="10"/>
  </w:num>
  <w:num w:numId="10">
    <w:abstractNumId w:val="8"/>
  </w:num>
  <w:num w:numId="11">
    <w:abstractNumId w:val="0"/>
  </w:num>
  <w:num w:numId="1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TrueTypeFonts/>
  <w:embedSystemFonts/>
  <w:saveSubsetFonts/>
  <w:mirrorMargins/>
  <w:activeWritingStyle w:appName="MSWord" w:lang="it-CH" w:vendorID="64" w:dllVersion="6" w:nlCheck="1" w:checkStyle="0"/>
  <w:activeWritingStyle w:appName="MSWord" w:lang="de-CH" w:vendorID="64" w:dllVersion="6" w:nlCheck="1" w:checkStyle="0"/>
  <w:activeWritingStyle w:appName="MSWord" w:lang="fr-CH" w:vendorID="64" w:dllVersion="6" w:nlCheck="1" w:checkStyle="0"/>
  <w:activeWritingStyle w:appName="MSWord" w:lang="fr-FR" w:vendorID="64" w:dllVersion="6" w:nlCheck="1" w:checkStyle="0"/>
  <w:activeWritingStyle w:appName="MSWord" w:lang="de-DE" w:vendorID="64" w:dllVersion="6" w:nlCheck="1" w:checkStyle="1"/>
  <w:activeWritingStyle w:appName="MSWord" w:lang="de-CH" w:vendorID="64" w:dllVersion="4096" w:nlCheck="1" w:checkStyle="0"/>
  <w:activeWritingStyle w:appName="MSWord" w:lang="de-CH" w:vendorID="64" w:dllVersion="131078" w:nlCheck="1" w:checkStyle="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08"/>
  <w:hyphenationZone w:val="142"/>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29B0C2E-C573-4A50-A005-520529D3E867}"/>
    <w:docVar w:name="dgnword-eventsink" w:val="50570936"/>
  </w:docVars>
  <w:rsids>
    <w:rsidRoot w:val="00744336"/>
    <w:rsid w:val="00000010"/>
    <w:rsid w:val="0000183C"/>
    <w:rsid w:val="00003159"/>
    <w:rsid w:val="0000465E"/>
    <w:rsid w:val="00004E4D"/>
    <w:rsid w:val="0000532C"/>
    <w:rsid w:val="000054C9"/>
    <w:rsid w:val="0000588A"/>
    <w:rsid w:val="000059A2"/>
    <w:rsid w:val="000059D1"/>
    <w:rsid w:val="00005EA8"/>
    <w:rsid w:val="000063E5"/>
    <w:rsid w:val="00006649"/>
    <w:rsid w:val="00006CE5"/>
    <w:rsid w:val="000079E6"/>
    <w:rsid w:val="000107C7"/>
    <w:rsid w:val="00010D3B"/>
    <w:rsid w:val="000113D0"/>
    <w:rsid w:val="00011DFD"/>
    <w:rsid w:val="000138D0"/>
    <w:rsid w:val="0001497B"/>
    <w:rsid w:val="00020BDF"/>
    <w:rsid w:val="00020C12"/>
    <w:rsid w:val="00020D83"/>
    <w:rsid w:val="00021856"/>
    <w:rsid w:val="000220FC"/>
    <w:rsid w:val="0002290D"/>
    <w:rsid w:val="00022F00"/>
    <w:rsid w:val="00023AA2"/>
    <w:rsid w:val="000245EE"/>
    <w:rsid w:val="00024E4F"/>
    <w:rsid w:val="000261B7"/>
    <w:rsid w:val="00026448"/>
    <w:rsid w:val="00026919"/>
    <w:rsid w:val="00026970"/>
    <w:rsid w:val="00026AD6"/>
    <w:rsid w:val="00026E4C"/>
    <w:rsid w:val="00027A7F"/>
    <w:rsid w:val="00030194"/>
    <w:rsid w:val="000308C0"/>
    <w:rsid w:val="00031AD0"/>
    <w:rsid w:val="00032B35"/>
    <w:rsid w:val="000330B2"/>
    <w:rsid w:val="00033129"/>
    <w:rsid w:val="00034A0E"/>
    <w:rsid w:val="00035069"/>
    <w:rsid w:val="00035235"/>
    <w:rsid w:val="00035A0E"/>
    <w:rsid w:val="00035A3D"/>
    <w:rsid w:val="00035F29"/>
    <w:rsid w:val="00036B24"/>
    <w:rsid w:val="00036C3A"/>
    <w:rsid w:val="00037008"/>
    <w:rsid w:val="00037124"/>
    <w:rsid w:val="00037991"/>
    <w:rsid w:val="00037B2A"/>
    <w:rsid w:val="00037C5F"/>
    <w:rsid w:val="00040387"/>
    <w:rsid w:val="0004090C"/>
    <w:rsid w:val="000410DE"/>
    <w:rsid w:val="00041431"/>
    <w:rsid w:val="00041DA0"/>
    <w:rsid w:val="00042139"/>
    <w:rsid w:val="000431B5"/>
    <w:rsid w:val="00043EB4"/>
    <w:rsid w:val="00044A72"/>
    <w:rsid w:val="00044C97"/>
    <w:rsid w:val="00045E3F"/>
    <w:rsid w:val="0004682D"/>
    <w:rsid w:val="0004689E"/>
    <w:rsid w:val="000474E5"/>
    <w:rsid w:val="00047E92"/>
    <w:rsid w:val="00050348"/>
    <w:rsid w:val="000510AD"/>
    <w:rsid w:val="00051480"/>
    <w:rsid w:val="000518D7"/>
    <w:rsid w:val="00051D5B"/>
    <w:rsid w:val="00051FF7"/>
    <w:rsid w:val="00052919"/>
    <w:rsid w:val="00052BCE"/>
    <w:rsid w:val="00053933"/>
    <w:rsid w:val="000544A1"/>
    <w:rsid w:val="000544D0"/>
    <w:rsid w:val="00055555"/>
    <w:rsid w:val="000557B6"/>
    <w:rsid w:val="00056163"/>
    <w:rsid w:val="000564F1"/>
    <w:rsid w:val="000574A4"/>
    <w:rsid w:val="0005792F"/>
    <w:rsid w:val="00057F31"/>
    <w:rsid w:val="000603DC"/>
    <w:rsid w:val="0006066C"/>
    <w:rsid w:val="00060C41"/>
    <w:rsid w:val="00060D5D"/>
    <w:rsid w:val="00061322"/>
    <w:rsid w:val="00061410"/>
    <w:rsid w:val="00062788"/>
    <w:rsid w:val="00063341"/>
    <w:rsid w:val="000641D3"/>
    <w:rsid w:val="000669C7"/>
    <w:rsid w:val="00066CC2"/>
    <w:rsid w:val="00067FFC"/>
    <w:rsid w:val="00072019"/>
    <w:rsid w:val="000727C0"/>
    <w:rsid w:val="00073035"/>
    <w:rsid w:val="00073A49"/>
    <w:rsid w:val="00074419"/>
    <w:rsid w:val="000744CD"/>
    <w:rsid w:val="00075482"/>
    <w:rsid w:val="000772CD"/>
    <w:rsid w:val="00077321"/>
    <w:rsid w:val="00077468"/>
    <w:rsid w:val="00077692"/>
    <w:rsid w:val="00077EF4"/>
    <w:rsid w:val="000802F1"/>
    <w:rsid w:val="00080B5C"/>
    <w:rsid w:val="0008184B"/>
    <w:rsid w:val="00082344"/>
    <w:rsid w:val="00082FF4"/>
    <w:rsid w:val="000830C3"/>
    <w:rsid w:val="000835E2"/>
    <w:rsid w:val="00083FF5"/>
    <w:rsid w:val="00085E61"/>
    <w:rsid w:val="00085F2D"/>
    <w:rsid w:val="000865C9"/>
    <w:rsid w:val="0008662B"/>
    <w:rsid w:val="00086A59"/>
    <w:rsid w:val="00086DC2"/>
    <w:rsid w:val="000878B5"/>
    <w:rsid w:val="000903DD"/>
    <w:rsid w:val="000905FA"/>
    <w:rsid w:val="00093649"/>
    <w:rsid w:val="000939D1"/>
    <w:rsid w:val="000950F0"/>
    <w:rsid w:val="0009570A"/>
    <w:rsid w:val="00095929"/>
    <w:rsid w:val="00096471"/>
    <w:rsid w:val="00096E6B"/>
    <w:rsid w:val="000A274C"/>
    <w:rsid w:val="000A39C9"/>
    <w:rsid w:val="000A3B17"/>
    <w:rsid w:val="000A544B"/>
    <w:rsid w:val="000A7E88"/>
    <w:rsid w:val="000B0139"/>
    <w:rsid w:val="000B0B1A"/>
    <w:rsid w:val="000B2266"/>
    <w:rsid w:val="000B2AA2"/>
    <w:rsid w:val="000B30D4"/>
    <w:rsid w:val="000B33AC"/>
    <w:rsid w:val="000B4F9B"/>
    <w:rsid w:val="000B5B87"/>
    <w:rsid w:val="000B5D0C"/>
    <w:rsid w:val="000B5E11"/>
    <w:rsid w:val="000B6867"/>
    <w:rsid w:val="000B6C02"/>
    <w:rsid w:val="000B7DD2"/>
    <w:rsid w:val="000C0278"/>
    <w:rsid w:val="000C0B90"/>
    <w:rsid w:val="000C1A6F"/>
    <w:rsid w:val="000C237C"/>
    <w:rsid w:val="000C310A"/>
    <w:rsid w:val="000C3515"/>
    <w:rsid w:val="000C3C99"/>
    <w:rsid w:val="000C489C"/>
    <w:rsid w:val="000C5C79"/>
    <w:rsid w:val="000C6187"/>
    <w:rsid w:val="000C6B49"/>
    <w:rsid w:val="000C749D"/>
    <w:rsid w:val="000C78FC"/>
    <w:rsid w:val="000D0949"/>
    <w:rsid w:val="000D1B6E"/>
    <w:rsid w:val="000D1C93"/>
    <w:rsid w:val="000D1E1D"/>
    <w:rsid w:val="000D203F"/>
    <w:rsid w:val="000D2090"/>
    <w:rsid w:val="000D2891"/>
    <w:rsid w:val="000D2CD0"/>
    <w:rsid w:val="000D2E8A"/>
    <w:rsid w:val="000D3A6B"/>
    <w:rsid w:val="000D4825"/>
    <w:rsid w:val="000D7508"/>
    <w:rsid w:val="000D7EAD"/>
    <w:rsid w:val="000D7FB3"/>
    <w:rsid w:val="000E0203"/>
    <w:rsid w:val="000E0367"/>
    <w:rsid w:val="000E074D"/>
    <w:rsid w:val="000E0E15"/>
    <w:rsid w:val="000E133B"/>
    <w:rsid w:val="000E1D76"/>
    <w:rsid w:val="000E2D53"/>
    <w:rsid w:val="000E2F22"/>
    <w:rsid w:val="000E31E0"/>
    <w:rsid w:val="000E4993"/>
    <w:rsid w:val="000E4A68"/>
    <w:rsid w:val="000E564F"/>
    <w:rsid w:val="000E6117"/>
    <w:rsid w:val="000E70E1"/>
    <w:rsid w:val="000E7326"/>
    <w:rsid w:val="000F09CC"/>
    <w:rsid w:val="000F0A01"/>
    <w:rsid w:val="000F14B1"/>
    <w:rsid w:val="000F169B"/>
    <w:rsid w:val="000F17E4"/>
    <w:rsid w:val="000F1830"/>
    <w:rsid w:val="000F1B3C"/>
    <w:rsid w:val="000F1C92"/>
    <w:rsid w:val="000F2306"/>
    <w:rsid w:val="000F2C5B"/>
    <w:rsid w:val="000F3A22"/>
    <w:rsid w:val="000F492A"/>
    <w:rsid w:val="000F52B0"/>
    <w:rsid w:val="000F63CA"/>
    <w:rsid w:val="000F68AC"/>
    <w:rsid w:val="000F6D7D"/>
    <w:rsid w:val="0010031F"/>
    <w:rsid w:val="001007E3"/>
    <w:rsid w:val="00101B4F"/>
    <w:rsid w:val="00101E28"/>
    <w:rsid w:val="00101EA2"/>
    <w:rsid w:val="0010238B"/>
    <w:rsid w:val="00103007"/>
    <w:rsid w:val="001048D1"/>
    <w:rsid w:val="00105643"/>
    <w:rsid w:val="001075D3"/>
    <w:rsid w:val="0010787B"/>
    <w:rsid w:val="0011093B"/>
    <w:rsid w:val="001111B9"/>
    <w:rsid w:val="001124B2"/>
    <w:rsid w:val="001127D5"/>
    <w:rsid w:val="00112CC2"/>
    <w:rsid w:val="00112D7F"/>
    <w:rsid w:val="0011420A"/>
    <w:rsid w:val="00114ABF"/>
    <w:rsid w:val="00114E99"/>
    <w:rsid w:val="001157C6"/>
    <w:rsid w:val="0011591B"/>
    <w:rsid w:val="00115C2A"/>
    <w:rsid w:val="00115CFD"/>
    <w:rsid w:val="00116900"/>
    <w:rsid w:val="00116F3B"/>
    <w:rsid w:val="0011702F"/>
    <w:rsid w:val="001209AC"/>
    <w:rsid w:val="00121CB8"/>
    <w:rsid w:val="00121D31"/>
    <w:rsid w:val="00122EFD"/>
    <w:rsid w:val="001232EC"/>
    <w:rsid w:val="00123D3C"/>
    <w:rsid w:val="00124309"/>
    <w:rsid w:val="001247C8"/>
    <w:rsid w:val="00124B63"/>
    <w:rsid w:val="0012520D"/>
    <w:rsid w:val="00126925"/>
    <w:rsid w:val="00126CB8"/>
    <w:rsid w:val="00126E71"/>
    <w:rsid w:val="001278EE"/>
    <w:rsid w:val="00127CC6"/>
    <w:rsid w:val="0013010B"/>
    <w:rsid w:val="00130BCB"/>
    <w:rsid w:val="00131B20"/>
    <w:rsid w:val="00132F2F"/>
    <w:rsid w:val="00133767"/>
    <w:rsid w:val="00133BC0"/>
    <w:rsid w:val="00134066"/>
    <w:rsid w:val="00134E5F"/>
    <w:rsid w:val="00134E77"/>
    <w:rsid w:val="00136A12"/>
    <w:rsid w:val="001371EF"/>
    <w:rsid w:val="001373D5"/>
    <w:rsid w:val="00137E1A"/>
    <w:rsid w:val="00137F21"/>
    <w:rsid w:val="00140349"/>
    <w:rsid w:val="00141722"/>
    <w:rsid w:val="0014259D"/>
    <w:rsid w:val="001431E7"/>
    <w:rsid w:val="001434D2"/>
    <w:rsid w:val="0014396B"/>
    <w:rsid w:val="00144406"/>
    <w:rsid w:val="00144B31"/>
    <w:rsid w:val="001461DF"/>
    <w:rsid w:val="0014662A"/>
    <w:rsid w:val="0014686B"/>
    <w:rsid w:val="00146F67"/>
    <w:rsid w:val="001473F5"/>
    <w:rsid w:val="001517A4"/>
    <w:rsid w:val="00151B89"/>
    <w:rsid w:val="0015235C"/>
    <w:rsid w:val="001526E9"/>
    <w:rsid w:val="00152C0C"/>
    <w:rsid w:val="0015307B"/>
    <w:rsid w:val="00153BE5"/>
    <w:rsid w:val="00154764"/>
    <w:rsid w:val="00154C64"/>
    <w:rsid w:val="001552E6"/>
    <w:rsid w:val="001555E1"/>
    <w:rsid w:val="00156DF2"/>
    <w:rsid w:val="001575E0"/>
    <w:rsid w:val="0015761E"/>
    <w:rsid w:val="00157627"/>
    <w:rsid w:val="00157C1A"/>
    <w:rsid w:val="001609FE"/>
    <w:rsid w:val="0016294A"/>
    <w:rsid w:val="001630AF"/>
    <w:rsid w:val="00163391"/>
    <w:rsid w:val="0016427D"/>
    <w:rsid w:val="00165590"/>
    <w:rsid w:val="00165D8A"/>
    <w:rsid w:val="001661BE"/>
    <w:rsid w:val="0016629B"/>
    <w:rsid w:val="001665B3"/>
    <w:rsid w:val="001671BB"/>
    <w:rsid w:val="001672A8"/>
    <w:rsid w:val="00167DB2"/>
    <w:rsid w:val="00167E32"/>
    <w:rsid w:val="00167E34"/>
    <w:rsid w:val="00171B93"/>
    <w:rsid w:val="00171C16"/>
    <w:rsid w:val="00172117"/>
    <w:rsid w:val="0017287B"/>
    <w:rsid w:val="00172985"/>
    <w:rsid w:val="00172A86"/>
    <w:rsid w:val="00172AB9"/>
    <w:rsid w:val="00172DE3"/>
    <w:rsid w:val="001732AD"/>
    <w:rsid w:val="00173A7A"/>
    <w:rsid w:val="00174684"/>
    <w:rsid w:val="00174DD2"/>
    <w:rsid w:val="00174EFD"/>
    <w:rsid w:val="00175B95"/>
    <w:rsid w:val="00176080"/>
    <w:rsid w:val="00176A00"/>
    <w:rsid w:val="0017722E"/>
    <w:rsid w:val="001773CB"/>
    <w:rsid w:val="00177842"/>
    <w:rsid w:val="001779B7"/>
    <w:rsid w:val="001801DC"/>
    <w:rsid w:val="0018044F"/>
    <w:rsid w:val="001810AD"/>
    <w:rsid w:val="00181616"/>
    <w:rsid w:val="00181F6B"/>
    <w:rsid w:val="001827A3"/>
    <w:rsid w:val="001831F5"/>
    <w:rsid w:val="001837B9"/>
    <w:rsid w:val="001838A2"/>
    <w:rsid w:val="001841A8"/>
    <w:rsid w:val="00184E9F"/>
    <w:rsid w:val="001850B9"/>
    <w:rsid w:val="0018518C"/>
    <w:rsid w:val="00185756"/>
    <w:rsid w:val="0018607B"/>
    <w:rsid w:val="00186731"/>
    <w:rsid w:val="00186C9F"/>
    <w:rsid w:val="0018744A"/>
    <w:rsid w:val="00187B59"/>
    <w:rsid w:val="00187F88"/>
    <w:rsid w:val="00190770"/>
    <w:rsid w:val="00190D3C"/>
    <w:rsid w:val="001923A3"/>
    <w:rsid w:val="001923BD"/>
    <w:rsid w:val="00192E0A"/>
    <w:rsid w:val="00193D46"/>
    <w:rsid w:val="00193F31"/>
    <w:rsid w:val="0019463F"/>
    <w:rsid w:val="00196004"/>
    <w:rsid w:val="00196A5C"/>
    <w:rsid w:val="00196D13"/>
    <w:rsid w:val="00197AAA"/>
    <w:rsid w:val="00197C88"/>
    <w:rsid w:val="001A0862"/>
    <w:rsid w:val="001A0D28"/>
    <w:rsid w:val="001A1260"/>
    <w:rsid w:val="001A17AC"/>
    <w:rsid w:val="001A24A2"/>
    <w:rsid w:val="001A34C7"/>
    <w:rsid w:val="001A35D1"/>
    <w:rsid w:val="001A3BE9"/>
    <w:rsid w:val="001A3E1B"/>
    <w:rsid w:val="001A3FBB"/>
    <w:rsid w:val="001A44E6"/>
    <w:rsid w:val="001A477E"/>
    <w:rsid w:val="001A4977"/>
    <w:rsid w:val="001A497C"/>
    <w:rsid w:val="001A62E3"/>
    <w:rsid w:val="001A680E"/>
    <w:rsid w:val="001A6954"/>
    <w:rsid w:val="001B2E14"/>
    <w:rsid w:val="001B2FAB"/>
    <w:rsid w:val="001B3ECB"/>
    <w:rsid w:val="001B406F"/>
    <w:rsid w:val="001B4671"/>
    <w:rsid w:val="001B4AC3"/>
    <w:rsid w:val="001B4E49"/>
    <w:rsid w:val="001B544C"/>
    <w:rsid w:val="001B6238"/>
    <w:rsid w:val="001B64FF"/>
    <w:rsid w:val="001B68AC"/>
    <w:rsid w:val="001B6D7E"/>
    <w:rsid w:val="001B7632"/>
    <w:rsid w:val="001B7661"/>
    <w:rsid w:val="001B7DA5"/>
    <w:rsid w:val="001C0250"/>
    <w:rsid w:val="001C0712"/>
    <w:rsid w:val="001C08EF"/>
    <w:rsid w:val="001C13B4"/>
    <w:rsid w:val="001C1860"/>
    <w:rsid w:val="001C19F7"/>
    <w:rsid w:val="001C264A"/>
    <w:rsid w:val="001C2F37"/>
    <w:rsid w:val="001C31D3"/>
    <w:rsid w:val="001C3735"/>
    <w:rsid w:val="001C3783"/>
    <w:rsid w:val="001C3A78"/>
    <w:rsid w:val="001C3E2A"/>
    <w:rsid w:val="001C5D1F"/>
    <w:rsid w:val="001C5DBF"/>
    <w:rsid w:val="001C710D"/>
    <w:rsid w:val="001C7843"/>
    <w:rsid w:val="001C7964"/>
    <w:rsid w:val="001C79AA"/>
    <w:rsid w:val="001C7DAA"/>
    <w:rsid w:val="001D027B"/>
    <w:rsid w:val="001D0562"/>
    <w:rsid w:val="001D0792"/>
    <w:rsid w:val="001D213A"/>
    <w:rsid w:val="001D2936"/>
    <w:rsid w:val="001D299D"/>
    <w:rsid w:val="001D30B3"/>
    <w:rsid w:val="001D3206"/>
    <w:rsid w:val="001D3AD8"/>
    <w:rsid w:val="001D425A"/>
    <w:rsid w:val="001D6197"/>
    <w:rsid w:val="001D6768"/>
    <w:rsid w:val="001D7526"/>
    <w:rsid w:val="001E0236"/>
    <w:rsid w:val="001E04B9"/>
    <w:rsid w:val="001E099E"/>
    <w:rsid w:val="001E1ADF"/>
    <w:rsid w:val="001E20C2"/>
    <w:rsid w:val="001E23FF"/>
    <w:rsid w:val="001E3D67"/>
    <w:rsid w:val="001E41DF"/>
    <w:rsid w:val="001E4558"/>
    <w:rsid w:val="001E48D5"/>
    <w:rsid w:val="001E5510"/>
    <w:rsid w:val="001E5607"/>
    <w:rsid w:val="001E642C"/>
    <w:rsid w:val="001E64E3"/>
    <w:rsid w:val="001E65D2"/>
    <w:rsid w:val="001E65DC"/>
    <w:rsid w:val="001E6B46"/>
    <w:rsid w:val="001E6DA2"/>
    <w:rsid w:val="001E7F57"/>
    <w:rsid w:val="001F002D"/>
    <w:rsid w:val="001F04D1"/>
    <w:rsid w:val="001F0E39"/>
    <w:rsid w:val="001F1BB9"/>
    <w:rsid w:val="001F24DD"/>
    <w:rsid w:val="001F3178"/>
    <w:rsid w:val="001F44A6"/>
    <w:rsid w:val="001F4B02"/>
    <w:rsid w:val="001F4F79"/>
    <w:rsid w:val="001F5065"/>
    <w:rsid w:val="001F7FA8"/>
    <w:rsid w:val="00200694"/>
    <w:rsid w:val="00200D6E"/>
    <w:rsid w:val="00201057"/>
    <w:rsid w:val="0020115B"/>
    <w:rsid w:val="00202AC7"/>
    <w:rsid w:val="002032A0"/>
    <w:rsid w:val="002042AA"/>
    <w:rsid w:val="0020481E"/>
    <w:rsid w:val="002048D3"/>
    <w:rsid w:val="00204A51"/>
    <w:rsid w:val="00204EB1"/>
    <w:rsid w:val="0020607D"/>
    <w:rsid w:val="002066E8"/>
    <w:rsid w:val="00206B31"/>
    <w:rsid w:val="00206BA0"/>
    <w:rsid w:val="00207DA2"/>
    <w:rsid w:val="00207F62"/>
    <w:rsid w:val="002104F4"/>
    <w:rsid w:val="002109D0"/>
    <w:rsid w:val="00210DBC"/>
    <w:rsid w:val="00211ECF"/>
    <w:rsid w:val="0021264B"/>
    <w:rsid w:val="00212EDD"/>
    <w:rsid w:val="002132C9"/>
    <w:rsid w:val="0021404D"/>
    <w:rsid w:val="00214867"/>
    <w:rsid w:val="002159E9"/>
    <w:rsid w:val="00216A0F"/>
    <w:rsid w:val="00216FAF"/>
    <w:rsid w:val="00217428"/>
    <w:rsid w:val="002174A3"/>
    <w:rsid w:val="0022002F"/>
    <w:rsid w:val="00220232"/>
    <w:rsid w:val="00221828"/>
    <w:rsid w:val="002219D7"/>
    <w:rsid w:val="00222051"/>
    <w:rsid w:val="002220B2"/>
    <w:rsid w:val="002221DD"/>
    <w:rsid w:val="0022352B"/>
    <w:rsid w:val="00223752"/>
    <w:rsid w:val="0022429B"/>
    <w:rsid w:val="00224AD2"/>
    <w:rsid w:val="002251E1"/>
    <w:rsid w:val="00226031"/>
    <w:rsid w:val="002271D7"/>
    <w:rsid w:val="00227632"/>
    <w:rsid w:val="002303B1"/>
    <w:rsid w:val="002310EB"/>
    <w:rsid w:val="0023211A"/>
    <w:rsid w:val="0023213B"/>
    <w:rsid w:val="00235386"/>
    <w:rsid w:val="00235B3E"/>
    <w:rsid w:val="002360C1"/>
    <w:rsid w:val="002365C0"/>
    <w:rsid w:val="00237492"/>
    <w:rsid w:val="00237B71"/>
    <w:rsid w:val="00240823"/>
    <w:rsid w:val="00241D1D"/>
    <w:rsid w:val="00241FFB"/>
    <w:rsid w:val="0024266E"/>
    <w:rsid w:val="002437FE"/>
    <w:rsid w:val="0024420D"/>
    <w:rsid w:val="00244612"/>
    <w:rsid w:val="00244659"/>
    <w:rsid w:val="002449FA"/>
    <w:rsid w:val="00244ABF"/>
    <w:rsid w:val="00244E86"/>
    <w:rsid w:val="002451A9"/>
    <w:rsid w:val="00245D5F"/>
    <w:rsid w:val="002466A3"/>
    <w:rsid w:val="0024676C"/>
    <w:rsid w:val="00246F5E"/>
    <w:rsid w:val="00247C78"/>
    <w:rsid w:val="00247EAF"/>
    <w:rsid w:val="00251036"/>
    <w:rsid w:val="0025157A"/>
    <w:rsid w:val="002518BE"/>
    <w:rsid w:val="00251A70"/>
    <w:rsid w:val="00251D13"/>
    <w:rsid w:val="00251FB2"/>
    <w:rsid w:val="00252156"/>
    <w:rsid w:val="00253399"/>
    <w:rsid w:val="00253FBC"/>
    <w:rsid w:val="002541DD"/>
    <w:rsid w:val="0025446A"/>
    <w:rsid w:val="0025462A"/>
    <w:rsid w:val="00254790"/>
    <w:rsid w:val="0025621B"/>
    <w:rsid w:val="002568CF"/>
    <w:rsid w:val="002571A0"/>
    <w:rsid w:val="00257A61"/>
    <w:rsid w:val="00257C11"/>
    <w:rsid w:val="0026023A"/>
    <w:rsid w:val="00260662"/>
    <w:rsid w:val="00260B14"/>
    <w:rsid w:val="002616D0"/>
    <w:rsid w:val="002631AF"/>
    <w:rsid w:val="00265047"/>
    <w:rsid w:val="002651DB"/>
    <w:rsid w:val="002664AB"/>
    <w:rsid w:val="00266960"/>
    <w:rsid w:val="002669C1"/>
    <w:rsid w:val="00267FB9"/>
    <w:rsid w:val="00270159"/>
    <w:rsid w:val="0027030B"/>
    <w:rsid w:val="00270AEB"/>
    <w:rsid w:val="00272737"/>
    <w:rsid w:val="00274BCE"/>
    <w:rsid w:val="0027599F"/>
    <w:rsid w:val="00275F17"/>
    <w:rsid w:val="002760C8"/>
    <w:rsid w:val="002777CB"/>
    <w:rsid w:val="002779EF"/>
    <w:rsid w:val="00280193"/>
    <w:rsid w:val="0028034B"/>
    <w:rsid w:val="00281331"/>
    <w:rsid w:val="00282103"/>
    <w:rsid w:val="00282CF0"/>
    <w:rsid w:val="00282D0B"/>
    <w:rsid w:val="00282F0A"/>
    <w:rsid w:val="0028308B"/>
    <w:rsid w:val="002831E5"/>
    <w:rsid w:val="00283408"/>
    <w:rsid w:val="00283451"/>
    <w:rsid w:val="00284398"/>
    <w:rsid w:val="00284F55"/>
    <w:rsid w:val="00285FA7"/>
    <w:rsid w:val="002867AC"/>
    <w:rsid w:val="002873F2"/>
    <w:rsid w:val="0028780F"/>
    <w:rsid w:val="002903BA"/>
    <w:rsid w:val="002904FB"/>
    <w:rsid w:val="00290B50"/>
    <w:rsid w:val="00290E68"/>
    <w:rsid w:val="002918E2"/>
    <w:rsid w:val="00291B49"/>
    <w:rsid w:val="002921D3"/>
    <w:rsid w:val="0029230A"/>
    <w:rsid w:val="00292575"/>
    <w:rsid w:val="00292BBA"/>
    <w:rsid w:val="002931A8"/>
    <w:rsid w:val="002936EA"/>
    <w:rsid w:val="002942D5"/>
    <w:rsid w:val="00294556"/>
    <w:rsid w:val="00295C49"/>
    <w:rsid w:val="00296F8B"/>
    <w:rsid w:val="0029768C"/>
    <w:rsid w:val="0029788D"/>
    <w:rsid w:val="00297A97"/>
    <w:rsid w:val="002A0D5C"/>
    <w:rsid w:val="002A129E"/>
    <w:rsid w:val="002A12AB"/>
    <w:rsid w:val="002A191E"/>
    <w:rsid w:val="002A4695"/>
    <w:rsid w:val="002A489D"/>
    <w:rsid w:val="002A500C"/>
    <w:rsid w:val="002A520A"/>
    <w:rsid w:val="002A52D5"/>
    <w:rsid w:val="002A53E7"/>
    <w:rsid w:val="002A67E0"/>
    <w:rsid w:val="002A6C60"/>
    <w:rsid w:val="002A6DA7"/>
    <w:rsid w:val="002A7917"/>
    <w:rsid w:val="002A7EAE"/>
    <w:rsid w:val="002B0134"/>
    <w:rsid w:val="002B0A34"/>
    <w:rsid w:val="002B15AC"/>
    <w:rsid w:val="002B2467"/>
    <w:rsid w:val="002B25A5"/>
    <w:rsid w:val="002B33FA"/>
    <w:rsid w:val="002B44A2"/>
    <w:rsid w:val="002B474F"/>
    <w:rsid w:val="002B6A72"/>
    <w:rsid w:val="002B7205"/>
    <w:rsid w:val="002B73EC"/>
    <w:rsid w:val="002B77CF"/>
    <w:rsid w:val="002B7D93"/>
    <w:rsid w:val="002C00EC"/>
    <w:rsid w:val="002C2296"/>
    <w:rsid w:val="002C2753"/>
    <w:rsid w:val="002C284E"/>
    <w:rsid w:val="002C2EAE"/>
    <w:rsid w:val="002C41D6"/>
    <w:rsid w:val="002C41EC"/>
    <w:rsid w:val="002C4BDF"/>
    <w:rsid w:val="002C6398"/>
    <w:rsid w:val="002C6516"/>
    <w:rsid w:val="002C69F6"/>
    <w:rsid w:val="002C709E"/>
    <w:rsid w:val="002C723A"/>
    <w:rsid w:val="002C7EA6"/>
    <w:rsid w:val="002C7F0C"/>
    <w:rsid w:val="002D0116"/>
    <w:rsid w:val="002D02C4"/>
    <w:rsid w:val="002D03DF"/>
    <w:rsid w:val="002D0CBA"/>
    <w:rsid w:val="002D172B"/>
    <w:rsid w:val="002D23AA"/>
    <w:rsid w:val="002D2911"/>
    <w:rsid w:val="002D333D"/>
    <w:rsid w:val="002D3EBA"/>
    <w:rsid w:val="002D553A"/>
    <w:rsid w:val="002D563C"/>
    <w:rsid w:val="002D64F9"/>
    <w:rsid w:val="002D68E2"/>
    <w:rsid w:val="002D6B4E"/>
    <w:rsid w:val="002D6B68"/>
    <w:rsid w:val="002D73C1"/>
    <w:rsid w:val="002D76C5"/>
    <w:rsid w:val="002D77C3"/>
    <w:rsid w:val="002E0114"/>
    <w:rsid w:val="002E11FD"/>
    <w:rsid w:val="002E175B"/>
    <w:rsid w:val="002E18DC"/>
    <w:rsid w:val="002E1A0D"/>
    <w:rsid w:val="002E20C3"/>
    <w:rsid w:val="002E23A4"/>
    <w:rsid w:val="002E2AB7"/>
    <w:rsid w:val="002E2B6F"/>
    <w:rsid w:val="002E3C20"/>
    <w:rsid w:val="002E4B7B"/>
    <w:rsid w:val="002E4C29"/>
    <w:rsid w:val="002E756A"/>
    <w:rsid w:val="002F03CD"/>
    <w:rsid w:val="002F0EDF"/>
    <w:rsid w:val="002F179E"/>
    <w:rsid w:val="002F18DA"/>
    <w:rsid w:val="002F1A3E"/>
    <w:rsid w:val="002F2B36"/>
    <w:rsid w:val="002F3778"/>
    <w:rsid w:val="002F3FDA"/>
    <w:rsid w:val="002F46FF"/>
    <w:rsid w:val="002F76B4"/>
    <w:rsid w:val="002F778E"/>
    <w:rsid w:val="0030130D"/>
    <w:rsid w:val="003013D6"/>
    <w:rsid w:val="003026EA"/>
    <w:rsid w:val="00302C87"/>
    <w:rsid w:val="00304395"/>
    <w:rsid w:val="003049C6"/>
    <w:rsid w:val="00304FD6"/>
    <w:rsid w:val="00305EA5"/>
    <w:rsid w:val="00305F06"/>
    <w:rsid w:val="0030665E"/>
    <w:rsid w:val="00307E44"/>
    <w:rsid w:val="00310492"/>
    <w:rsid w:val="00310732"/>
    <w:rsid w:val="003107F5"/>
    <w:rsid w:val="003109FB"/>
    <w:rsid w:val="00310CD5"/>
    <w:rsid w:val="003114BA"/>
    <w:rsid w:val="00311AAA"/>
    <w:rsid w:val="00311AD3"/>
    <w:rsid w:val="00312FE2"/>
    <w:rsid w:val="00314715"/>
    <w:rsid w:val="00314FCA"/>
    <w:rsid w:val="00315057"/>
    <w:rsid w:val="00316676"/>
    <w:rsid w:val="00316FD5"/>
    <w:rsid w:val="0031708E"/>
    <w:rsid w:val="003204A1"/>
    <w:rsid w:val="00321905"/>
    <w:rsid w:val="003219CB"/>
    <w:rsid w:val="00321CC2"/>
    <w:rsid w:val="00321E8B"/>
    <w:rsid w:val="00322797"/>
    <w:rsid w:val="00322EB6"/>
    <w:rsid w:val="00322EBD"/>
    <w:rsid w:val="00323D40"/>
    <w:rsid w:val="00323F22"/>
    <w:rsid w:val="0032415C"/>
    <w:rsid w:val="003242C5"/>
    <w:rsid w:val="003247D7"/>
    <w:rsid w:val="003268CA"/>
    <w:rsid w:val="003275AF"/>
    <w:rsid w:val="00327900"/>
    <w:rsid w:val="0033017E"/>
    <w:rsid w:val="003317B3"/>
    <w:rsid w:val="00331A5A"/>
    <w:rsid w:val="00331CD5"/>
    <w:rsid w:val="003324F8"/>
    <w:rsid w:val="00333A66"/>
    <w:rsid w:val="00334015"/>
    <w:rsid w:val="00334400"/>
    <w:rsid w:val="0033563F"/>
    <w:rsid w:val="003368B6"/>
    <w:rsid w:val="00336A2F"/>
    <w:rsid w:val="00336C11"/>
    <w:rsid w:val="00336E50"/>
    <w:rsid w:val="0033745F"/>
    <w:rsid w:val="00340CE2"/>
    <w:rsid w:val="00341742"/>
    <w:rsid w:val="00341803"/>
    <w:rsid w:val="00341BF1"/>
    <w:rsid w:val="003420D3"/>
    <w:rsid w:val="0034283B"/>
    <w:rsid w:val="00342E02"/>
    <w:rsid w:val="0034326D"/>
    <w:rsid w:val="00343878"/>
    <w:rsid w:val="00344DAF"/>
    <w:rsid w:val="00345494"/>
    <w:rsid w:val="00345FA5"/>
    <w:rsid w:val="00346A31"/>
    <w:rsid w:val="00350254"/>
    <w:rsid w:val="0035044D"/>
    <w:rsid w:val="003507F0"/>
    <w:rsid w:val="00350BB0"/>
    <w:rsid w:val="00350F14"/>
    <w:rsid w:val="003516D7"/>
    <w:rsid w:val="0035234D"/>
    <w:rsid w:val="00353D8C"/>
    <w:rsid w:val="00354AC4"/>
    <w:rsid w:val="00354BCA"/>
    <w:rsid w:val="00355D7B"/>
    <w:rsid w:val="0035617A"/>
    <w:rsid w:val="0035653F"/>
    <w:rsid w:val="00356B63"/>
    <w:rsid w:val="0035768D"/>
    <w:rsid w:val="00357E6D"/>
    <w:rsid w:val="00357FAF"/>
    <w:rsid w:val="0036006C"/>
    <w:rsid w:val="003601E8"/>
    <w:rsid w:val="0036031C"/>
    <w:rsid w:val="0036046F"/>
    <w:rsid w:val="00360764"/>
    <w:rsid w:val="00361D86"/>
    <w:rsid w:val="003627A6"/>
    <w:rsid w:val="00362EC8"/>
    <w:rsid w:val="00362F4E"/>
    <w:rsid w:val="003636C3"/>
    <w:rsid w:val="00364BD3"/>
    <w:rsid w:val="00364E63"/>
    <w:rsid w:val="00365AED"/>
    <w:rsid w:val="00365E90"/>
    <w:rsid w:val="0036605D"/>
    <w:rsid w:val="0036725E"/>
    <w:rsid w:val="003676DE"/>
    <w:rsid w:val="003700FE"/>
    <w:rsid w:val="0037065B"/>
    <w:rsid w:val="0037074B"/>
    <w:rsid w:val="003710D3"/>
    <w:rsid w:val="003723F3"/>
    <w:rsid w:val="00372462"/>
    <w:rsid w:val="00373183"/>
    <w:rsid w:val="00373966"/>
    <w:rsid w:val="00374C2D"/>
    <w:rsid w:val="00375906"/>
    <w:rsid w:val="0037644A"/>
    <w:rsid w:val="003766C4"/>
    <w:rsid w:val="00376EA4"/>
    <w:rsid w:val="003778D0"/>
    <w:rsid w:val="00377C23"/>
    <w:rsid w:val="00380137"/>
    <w:rsid w:val="00380E9D"/>
    <w:rsid w:val="003817C9"/>
    <w:rsid w:val="0038273C"/>
    <w:rsid w:val="003828E3"/>
    <w:rsid w:val="00383194"/>
    <w:rsid w:val="00383210"/>
    <w:rsid w:val="00384571"/>
    <w:rsid w:val="003846D8"/>
    <w:rsid w:val="00385C00"/>
    <w:rsid w:val="00386440"/>
    <w:rsid w:val="00386DBB"/>
    <w:rsid w:val="00387844"/>
    <w:rsid w:val="0039045C"/>
    <w:rsid w:val="003918E8"/>
    <w:rsid w:val="00391B74"/>
    <w:rsid w:val="0039241C"/>
    <w:rsid w:val="00392E80"/>
    <w:rsid w:val="00393582"/>
    <w:rsid w:val="003936C9"/>
    <w:rsid w:val="003941B5"/>
    <w:rsid w:val="00394F86"/>
    <w:rsid w:val="0039539B"/>
    <w:rsid w:val="003957BC"/>
    <w:rsid w:val="00395AAD"/>
    <w:rsid w:val="00396DEA"/>
    <w:rsid w:val="003971F6"/>
    <w:rsid w:val="003A0CAE"/>
    <w:rsid w:val="003A0F26"/>
    <w:rsid w:val="003A1B22"/>
    <w:rsid w:val="003A237F"/>
    <w:rsid w:val="003A23AE"/>
    <w:rsid w:val="003A2606"/>
    <w:rsid w:val="003A2BB4"/>
    <w:rsid w:val="003A31E4"/>
    <w:rsid w:val="003A4041"/>
    <w:rsid w:val="003A4C71"/>
    <w:rsid w:val="003A59CA"/>
    <w:rsid w:val="003A5A73"/>
    <w:rsid w:val="003A6EE0"/>
    <w:rsid w:val="003A6F57"/>
    <w:rsid w:val="003A7017"/>
    <w:rsid w:val="003B063F"/>
    <w:rsid w:val="003B114E"/>
    <w:rsid w:val="003B116F"/>
    <w:rsid w:val="003B1211"/>
    <w:rsid w:val="003B2039"/>
    <w:rsid w:val="003B3359"/>
    <w:rsid w:val="003B3C02"/>
    <w:rsid w:val="003B3C4B"/>
    <w:rsid w:val="003B42FE"/>
    <w:rsid w:val="003B43B8"/>
    <w:rsid w:val="003B445E"/>
    <w:rsid w:val="003B4723"/>
    <w:rsid w:val="003B556E"/>
    <w:rsid w:val="003B6074"/>
    <w:rsid w:val="003B6214"/>
    <w:rsid w:val="003B62E8"/>
    <w:rsid w:val="003B6425"/>
    <w:rsid w:val="003B667E"/>
    <w:rsid w:val="003C1790"/>
    <w:rsid w:val="003C20BA"/>
    <w:rsid w:val="003C3A6D"/>
    <w:rsid w:val="003C3C98"/>
    <w:rsid w:val="003C423A"/>
    <w:rsid w:val="003C4C2D"/>
    <w:rsid w:val="003C5067"/>
    <w:rsid w:val="003C5BC8"/>
    <w:rsid w:val="003C6130"/>
    <w:rsid w:val="003C688F"/>
    <w:rsid w:val="003C6BE1"/>
    <w:rsid w:val="003C7145"/>
    <w:rsid w:val="003C770E"/>
    <w:rsid w:val="003C79FE"/>
    <w:rsid w:val="003D040C"/>
    <w:rsid w:val="003D088A"/>
    <w:rsid w:val="003D1EAD"/>
    <w:rsid w:val="003D208B"/>
    <w:rsid w:val="003D26EA"/>
    <w:rsid w:val="003D3B96"/>
    <w:rsid w:val="003D42DB"/>
    <w:rsid w:val="003D475E"/>
    <w:rsid w:val="003D4A72"/>
    <w:rsid w:val="003D592D"/>
    <w:rsid w:val="003D5ABA"/>
    <w:rsid w:val="003D6117"/>
    <w:rsid w:val="003D6808"/>
    <w:rsid w:val="003E0E4F"/>
    <w:rsid w:val="003E18EC"/>
    <w:rsid w:val="003E1DAF"/>
    <w:rsid w:val="003E384A"/>
    <w:rsid w:val="003E4D2B"/>
    <w:rsid w:val="003E5512"/>
    <w:rsid w:val="003E5CF1"/>
    <w:rsid w:val="003E6AE5"/>
    <w:rsid w:val="003F0409"/>
    <w:rsid w:val="003F18D8"/>
    <w:rsid w:val="003F19FC"/>
    <w:rsid w:val="003F1F15"/>
    <w:rsid w:val="003F218F"/>
    <w:rsid w:val="003F280B"/>
    <w:rsid w:val="003F409A"/>
    <w:rsid w:val="003F439D"/>
    <w:rsid w:val="003F49C5"/>
    <w:rsid w:val="003F5BE2"/>
    <w:rsid w:val="003F7427"/>
    <w:rsid w:val="003F7CB9"/>
    <w:rsid w:val="003F7EE4"/>
    <w:rsid w:val="003F7FB0"/>
    <w:rsid w:val="00400EBC"/>
    <w:rsid w:val="00401290"/>
    <w:rsid w:val="00401355"/>
    <w:rsid w:val="0040298A"/>
    <w:rsid w:val="004031F1"/>
    <w:rsid w:val="00403E5A"/>
    <w:rsid w:val="004048CE"/>
    <w:rsid w:val="00404BBF"/>
    <w:rsid w:val="00405953"/>
    <w:rsid w:val="00405CBA"/>
    <w:rsid w:val="00405CEB"/>
    <w:rsid w:val="00405E42"/>
    <w:rsid w:val="0040797D"/>
    <w:rsid w:val="004101A4"/>
    <w:rsid w:val="00411992"/>
    <w:rsid w:val="00411EE6"/>
    <w:rsid w:val="00412633"/>
    <w:rsid w:val="00412BEC"/>
    <w:rsid w:val="0041492E"/>
    <w:rsid w:val="00415FC0"/>
    <w:rsid w:val="00416738"/>
    <w:rsid w:val="00417F3F"/>
    <w:rsid w:val="00420503"/>
    <w:rsid w:val="00420513"/>
    <w:rsid w:val="00423C93"/>
    <w:rsid w:val="00424082"/>
    <w:rsid w:val="00424464"/>
    <w:rsid w:val="0042483C"/>
    <w:rsid w:val="00425132"/>
    <w:rsid w:val="0042556E"/>
    <w:rsid w:val="00425E73"/>
    <w:rsid w:val="0042655A"/>
    <w:rsid w:val="00426EB7"/>
    <w:rsid w:val="00427CE2"/>
    <w:rsid w:val="00430A1F"/>
    <w:rsid w:val="00432044"/>
    <w:rsid w:val="00432112"/>
    <w:rsid w:val="0043297D"/>
    <w:rsid w:val="004341A9"/>
    <w:rsid w:val="0043440A"/>
    <w:rsid w:val="0043440D"/>
    <w:rsid w:val="00434DFA"/>
    <w:rsid w:val="00436272"/>
    <w:rsid w:val="0043789B"/>
    <w:rsid w:val="00440B71"/>
    <w:rsid w:val="0044219C"/>
    <w:rsid w:val="0044262D"/>
    <w:rsid w:val="00443741"/>
    <w:rsid w:val="00443788"/>
    <w:rsid w:val="00444E29"/>
    <w:rsid w:val="0044510A"/>
    <w:rsid w:val="00445160"/>
    <w:rsid w:val="004460EA"/>
    <w:rsid w:val="00447199"/>
    <w:rsid w:val="00447235"/>
    <w:rsid w:val="004472B3"/>
    <w:rsid w:val="00450106"/>
    <w:rsid w:val="00450170"/>
    <w:rsid w:val="00450F76"/>
    <w:rsid w:val="00451EE3"/>
    <w:rsid w:val="0045217B"/>
    <w:rsid w:val="00452671"/>
    <w:rsid w:val="00452B61"/>
    <w:rsid w:val="00453181"/>
    <w:rsid w:val="004537DA"/>
    <w:rsid w:val="00453984"/>
    <w:rsid w:val="00453DB6"/>
    <w:rsid w:val="00454034"/>
    <w:rsid w:val="0045494F"/>
    <w:rsid w:val="00454AB6"/>
    <w:rsid w:val="00455580"/>
    <w:rsid w:val="00456204"/>
    <w:rsid w:val="00456A6F"/>
    <w:rsid w:val="00456D53"/>
    <w:rsid w:val="00457645"/>
    <w:rsid w:val="0046124F"/>
    <w:rsid w:val="0046144E"/>
    <w:rsid w:val="004625C0"/>
    <w:rsid w:val="004645C7"/>
    <w:rsid w:val="00465856"/>
    <w:rsid w:val="00465AC7"/>
    <w:rsid w:val="00465E0A"/>
    <w:rsid w:val="004660F9"/>
    <w:rsid w:val="00466FC8"/>
    <w:rsid w:val="00467E7D"/>
    <w:rsid w:val="0047048E"/>
    <w:rsid w:val="00470A3F"/>
    <w:rsid w:val="00471471"/>
    <w:rsid w:val="00472084"/>
    <w:rsid w:val="004722DB"/>
    <w:rsid w:val="00472A60"/>
    <w:rsid w:val="00472B79"/>
    <w:rsid w:val="00472D46"/>
    <w:rsid w:val="00474699"/>
    <w:rsid w:val="00475458"/>
    <w:rsid w:val="00475F9A"/>
    <w:rsid w:val="004763DE"/>
    <w:rsid w:val="0047645D"/>
    <w:rsid w:val="00476FA5"/>
    <w:rsid w:val="0047763E"/>
    <w:rsid w:val="00477BE4"/>
    <w:rsid w:val="00477EDB"/>
    <w:rsid w:val="00477F49"/>
    <w:rsid w:val="00480434"/>
    <w:rsid w:val="00480466"/>
    <w:rsid w:val="00480CE7"/>
    <w:rsid w:val="0048341A"/>
    <w:rsid w:val="00483FC4"/>
    <w:rsid w:val="004842FC"/>
    <w:rsid w:val="00484DEF"/>
    <w:rsid w:val="00485351"/>
    <w:rsid w:val="00485BEE"/>
    <w:rsid w:val="00486943"/>
    <w:rsid w:val="004908DE"/>
    <w:rsid w:val="00490ECD"/>
    <w:rsid w:val="00490EE8"/>
    <w:rsid w:val="00491C0E"/>
    <w:rsid w:val="00491C3C"/>
    <w:rsid w:val="004921F2"/>
    <w:rsid w:val="00492495"/>
    <w:rsid w:val="00492886"/>
    <w:rsid w:val="00492D2D"/>
    <w:rsid w:val="00493FA6"/>
    <w:rsid w:val="00493FF2"/>
    <w:rsid w:val="0049423E"/>
    <w:rsid w:val="00494884"/>
    <w:rsid w:val="00494C50"/>
    <w:rsid w:val="004953E8"/>
    <w:rsid w:val="004958B1"/>
    <w:rsid w:val="00496494"/>
    <w:rsid w:val="00497364"/>
    <w:rsid w:val="00497CA0"/>
    <w:rsid w:val="004A0BA2"/>
    <w:rsid w:val="004A1D8A"/>
    <w:rsid w:val="004A1FB7"/>
    <w:rsid w:val="004A2FC0"/>
    <w:rsid w:val="004A3100"/>
    <w:rsid w:val="004A31F4"/>
    <w:rsid w:val="004A382A"/>
    <w:rsid w:val="004A405D"/>
    <w:rsid w:val="004A4363"/>
    <w:rsid w:val="004A4931"/>
    <w:rsid w:val="004A497A"/>
    <w:rsid w:val="004A4DE3"/>
    <w:rsid w:val="004A5A8C"/>
    <w:rsid w:val="004A6D7C"/>
    <w:rsid w:val="004A7147"/>
    <w:rsid w:val="004A7E86"/>
    <w:rsid w:val="004B1181"/>
    <w:rsid w:val="004B11DB"/>
    <w:rsid w:val="004B178C"/>
    <w:rsid w:val="004B1E56"/>
    <w:rsid w:val="004B2AD2"/>
    <w:rsid w:val="004B2D79"/>
    <w:rsid w:val="004B3AFD"/>
    <w:rsid w:val="004B4C35"/>
    <w:rsid w:val="004B5879"/>
    <w:rsid w:val="004B6634"/>
    <w:rsid w:val="004B6B9B"/>
    <w:rsid w:val="004B7307"/>
    <w:rsid w:val="004B7D08"/>
    <w:rsid w:val="004C0B4B"/>
    <w:rsid w:val="004C1326"/>
    <w:rsid w:val="004C1601"/>
    <w:rsid w:val="004C1C27"/>
    <w:rsid w:val="004C26BC"/>
    <w:rsid w:val="004C302C"/>
    <w:rsid w:val="004C35D8"/>
    <w:rsid w:val="004C36C2"/>
    <w:rsid w:val="004C3A2D"/>
    <w:rsid w:val="004C4FC0"/>
    <w:rsid w:val="004C506F"/>
    <w:rsid w:val="004C5956"/>
    <w:rsid w:val="004C5D1C"/>
    <w:rsid w:val="004C6C2E"/>
    <w:rsid w:val="004C6E84"/>
    <w:rsid w:val="004C712E"/>
    <w:rsid w:val="004C7FD3"/>
    <w:rsid w:val="004D00C2"/>
    <w:rsid w:val="004D0CFB"/>
    <w:rsid w:val="004D16C4"/>
    <w:rsid w:val="004D1702"/>
    <w:rsid w:val="004D1A7A"/>
    <w:rsid w:val="004D2271"/>
    <w:rsid w:val="004D3037"/>
    <w:rsid w:val="004D34AD"/>
    <w:rsid w:val="004D54BC"/>
    <w:rsid w:val="004D5CB0"/>
    <w:rsid w:val="004D5E8D"/>
    <w:rsid w:val="004D6CFC"/>
    <w:rsid w:val="004D7615"/>
    <w:rsid w:val="004D7901"/>
    <w:rsid w:val="004D7A3B"/>
    <w:rsid w:val="004D7A49"/>
    <w:rsid w:val="004D7B62"/>
    <w:rsid w:val="004E0CE5"/>
    <w:rsid w:val="004E17B6"/>
    <w:rsid w:val="004E361D"/>
    <w:rsid w:val="004E3F05"/>
    <w:rsid w:val="004E4458"/>
    <w:rsid w:val="004E44F6"/>
    <w:rsid w:val="004E54F9"/>
    <w:rsid w:val="004E61C7"/>
    <w:rsid w:val="004E6467"/>
    <w:rsid w:val="004E661D"/>
    <w:rsid w:val="004E67B4"/>
    <w:rsid w:val="004F0197"/>
    <w:rsid w:val="004F0568"/>
    <w:rsid w:val="004F086B"/>
    <w:rsid w:val="004F13FF"/>
    <w:rsid w:val="004F1B5E"/>
    <w:rsid w:val="004F1BFC"/>
    <w:rsid w:val="004F1E96"/>
    <w:rsid w:val="004F25ED"/>
    <w:rsid w:val="004F2682"/>
    <w:rsid w:val="004F2F31"/>
    <w:rsid w:val="004F31C4"/>
    <w:rsid w:val="004F3457"/>
    <w:rsid w:val="004F4A81"/>
    <w:rsid w:val="004F4BAB"/>
    <w:rsid w:val="004F592D"/>
    <w:rsid w:val="004F5CBF"/>
    <w:rsid w:val="004F6725"/>
    <w:rsid w:val="004F77A1"/>
    <w:rsid w:val="005020AB"/>
    <w:rsid w:val="0050227D"/>
    <w:rsid w:val="00502F06"/>
    <w:rsid w:val="005035B2"/>
    <w:rsid w:val="005047BD"/>
    <w:rsid w:val="005047F6"/>
    <w:rsid w:val="00504E7D"/>
    <w:rsid w:val="00504F60"/>
    <w:rsid w:val="00505012"/>
    <w:rsid w:val="0050507B"/>
    <w:rsid w:val="005051A0"/>
    <w:rsid w:val="00506126"/>
    <w:rsid w:val="0050669A"/>
    <w:rsid w:val="00507167"/>
    <w:rsid w:val="00510900"/>
    <w:rsid w:val="005110E8"/>
    <w:rsid w:val="0051189A"/>
    <w:rsid w:val="00511EFD"/>
    <w:rsid w:val="00513F51"/>
    <w:rsid w:val="00514A01"/>
    <w:rsid w:val="00514D6B"/>
    <w:rsid w:val="00515BCA"/>
    <w:rsid w:val="005164A3"/>
    <w:rsid w:val="00516965"/>
    <w:rsid w:val="00516ECF"/>
    <w:rsid w:val="0051773D"/>
    <w:rsid w:val="0052013A"/>
    <w:rsid w:val="00520A70"/>
    <w:rsid w:val="00520ADE"/>
    <w:rsid w:val="00520B2E"/>
    <w:rsid w:val="00521D89"/>
    <w:rsid w:val="00523BB3"/>
    <w:rsid w:val="00523D50"/>
    <w:rsid w:val="00523D5C"/>
    <w:rsid w:val="00524D83"/>
    <w:rsid w:val="00524F2A"/>
    <w:rsid w:val="005250DC"/>
    <w:rsid w:val="005257EA"/>
    <w:rsid w:val="00525E68"/>
    <w:rsid w:val="00527997"/>
    <w:rsid w:val="00530374"/>
    <w:rsid w:val="005307EB"/>
    <w:rsid w:val="00532EF8"/>
    <w:rsid w:val="0053317D"/>
    <w:rsid w:val="0053371C"/>
    <w:rsid w:val="00533864"/>
    <w:rsid w:val="00533A7D"/>
    <w:rsid w:val="00533D46"/>
    <w:rsid w:val="00534EA1"/>
    <w:rsid w:val="00535424"/>
    <w:rsid w:val="005355C6"/>
    <w:rsid w:val="005357D2"/>
    <w:rsid w:val="00535C7D"/>
    <w:rsid w:val="00535F98"/>
    <w:rsid w:val="005361D3"/>
    <w:rsid w:val="0053660D"/>
    <w:rsid w:val="005400EB"/>
    <w:rsid w:val="005405F6"/>
    <w:rsid w:val="0054325B"/>
    <w:rsid w:val="005434C2"/>
    <w:rsid w:val="00543C2E"/>
    <w:rsid w:val="00543E85"/>
    <w:rsid w:val="00543EA7"/>
    <w:rsid w:val="00544A04"/>
    <w:rsid w:val="00544FFE"/>
    <w:rsid w:val="005457C0"/>
    <w:rsid w:val="00547041"/>
    <w:rsid w:val="0054735A"/>
    <w:rsid w:val="0055024D"/>
    <w:rsid w:val="00550FD8"/>
    <w:rsid w:val="005512FB"/>
    <w:rsid w:val="00551542"/>
    <w:rsid w:val="00551C7B"/>
    <w:rsid w:val="00552DFA"/>
    <w:rsid w:val="00552F4C"/>
    <w:rsid w:val="00554F2B"/>
    <w:rsid w:val="00557626"/>
    <w:rsid w:val="00557FB7"/>
    <w:rsid w:val="00560768"/>
    <w:rsid w:val="00561BD9"/>
    <w:rsid w:val="00561CD6"/>
    <w:rsid w:val="00563013"/>
    <w:rsid w:val="00564DB8"/>
    <w:rsid w:val="0056535C"/>
    <w:rsid w:val="00565377"/>
    <w:rsid w:val="00565456"/>
    <w:rsid w:val="00565777"/>
    <w:rsid w:val="00565C95"/>
    <w:rsid w:val="00566323"/>
    <w:rsid w:val="00567014"/>
    <w:rsid w:val="00567095"/>
    <w:rsid w:val="00567210"/>
    <w:rsid w:val="00567543"/>
    <w:rsid w:val="0056767B"/>
    <w:rsid w:val="00567756"/>
    <w:rsid w:val="00570F75"/>
    <w:rsid w:val="00570FA4"/>
    <w:rsid w:val="005717A5"/>
    <w:rsid w:val="0057187D"/>
    <w:rsid w:val="005734BE"/>
    <w:rsid w:val="00573D6F"/>
    <w:rsid w:val="005755C2"/>
    <w:rsid w:val="005759C0"/>
    <w:rsid w:val="00575A1E"/>
    <w:rsid w:val="005764BA"/>
    <w:rsid w:val="0057699D"/>
    <w:rsid w:val="00577FDD"/>
    <w:rsid w:val="00580772"/>
    <w:rsid w:val="00581160"/>
    <w:rsid w:val="0058143F"/>
    <w:rsid w:val="00581B38"/>
    <w:rsid w:val="00581E67"/>
    <w:rsid w:val="00582F58"/>
    <w:rsid w:val="005837D9"/>
    <w:rsid w:val="00584ABB"/>
    <w:rsid w:val="00584D54"/>
    <w:rsid w:val="005850E1"/>
    <w:rsid w:val="005860FB"/>
    <w:rsid w:val="00586653"/>
    <w:rsid w:val="00586999"/>
    <w:rsid w:val="005870B8"/>
    <w:rsid w:val="005870BF"/>
    <w:rsid w:val="0059010F"/>
    <w:rsid w:val="00590998"/>
    <w:rsid w:val="00591418"/>
    <w:rsid w:val="00591902"/>
    <w:rsid w:val="005928BD"/>
    <w:rsid w:val="005929ED"/>
    <w:rsid w:val="00592C28"/>
    <w:rsid w:val="00593029"/>
    <w:rsid w:val="005967D0"/>
    <w:rsid w:val="005970EA"/>
    <w:rsid w:val="00597397"/>
    <w:rsid w:val="00597770"/>
    <w:rsid w:val="005A1C1F"/>
    <w:rsid w:val="005A210A"/>
    <w:rsid w:val="005A237F"/>
    <w:rsid w:val="005A23D1"/>
    <w:rsid w:val="005A32ED"/>
    <w:rsid w:val="005A4524"/>
    <w:rsid w:val="005A47F8"/>
    <w:rsid w:val="005A4B74"/>
    <w:rsid w:val="005A535B"/>
    <w:rsid w:val="005A56CB"/>
    <w:rsid w:val="005A5864"/>
    <w:rsid w:val="005A5AC4"/>
    <w:rsid w:val="005A5F19"/>
    <w:rsid w:val="005A68D5"/>
    <w:rsid w:val="005A775F"/>
    <w:rsid w:val="005A7D23"/>
    <w:rsid w:val="005B0077"/>
    <w:rsid w:val="005B032C"/>
    <w:rsid w:val="005B034A"/>
    <w:rsid w:val="005B041F"/>
    <w:rsid w:val="005B05FC"/>
    <w:rsid w:val="005B123E"/>
    <w:rsid w:val="005B143D"/>
    <w:rsid w:val="005B1868"/>
    <w:rsid w:val="005B1874"/>
    <w:rsid w:val="005B212C"/>
    <w:rsid w:val="005B2383"/>
    <w:rsid w:val="005B23F9"/>
    <w:rsid w:val="005B2596"/>
    <w:rsid w:val="005B25D5"/>
    <w:rsid w:val="005B274E"/>
    <w:rsid w:val="005B41B5"/>
    <w:rsid w:val="005B4A8F"/>
    <w:rsid w:val="005B4D3C"/>
    <w:rsid w:val="005B4D8A"/>
    <w:rsid w:val="005B5327"/>
    <w:rsid w:val="005B56BB"/>
    <w:rsid w:val="005B5714"/>
    <w:rsid w:val="005B68FB"/>
    <w:rsid w:val="005B6B9C"/>
    <w:rsid w:val="005B70BC"/>
    <w:rsid w:val="005B7EB3"/>
    <w:rsid w:val="005C033C"/>
    <w:rsid w:val="005C0FBF"/>
    <w:rsid w:val="005C14B2"/>
    <w:rsid w:val="005C1E98"/>
    <w:rsid w:val="005C27BB"/>
    <w:rsid w:val="005C3270"/>
    <w:rsid w:val="005C3379"/>
    <w:rsid w:val="005C33D0"/>
    <w:rsid w:val="005C347F"/>
    <w:rsid w:val="005C3B7A"/>
    <w:rsid w:val="005C43B2"/>
    <w:rsid w:val="005C5A6F"/>
    <w:rsid w:val="005C5E3D"/>
    <w:rsid w:val="005C6691"/>
    <w:rsid w:val="005C6740"/>
    <w:rsid w:val="005C6F08"/>
    <w:rsid w:val="005C7D27"/>
    <w:rsid w:val="005D0B64"/>
    <w:rsid w:val="005D0DFD"/>
    <w:rsid w:val="005D18D5"/>
    <w:rsid w:val="005D1CCF"/>
    <w:rsid w:val="005D1CD2"/>
    <w:rsid w:val="005D1FE4"/>
    <w:rsid w:val="005D23CE"/>
    <w:rsid w:val="005D2ACE"/>
    <w:rsid w:val="005D2BA0"/>
    <w:rsid w:val="005D325D"/>
    <w:rsid w:val="005D380E"/>
    <w:rsid w:val="005D3844"/>
    <w:rsid w:val="005D3EF2"/>
    <w:rsid w:val="005D4204"/>
    <w:rsid w:val="005D46C1"/>
    <w:rsid w:val="005D4D11"/>
    <w:rsid w:val="005D4EE2"/>
    <w:rsid w:val="005D554D"/>
    <w:rsid w:val="005D5B10"/>
    <w:rsid w:val="005D61E2"/>
    <w:rsid w:val="005D652D"/>
    <w:rsid w:val="005D688C"/>
    <w:rsid w:val="005D6D63"/>
    <w:rsid w:val="005D79D8"/>
    <w:rsid w:val="005D7A9A"/>
    <w:rsid w:val="005E0255"/>
    <w:rsid w:val="005E063F"/>
    <w:rsid w:val="005E12D3"/>
    <w:rsid w:val="005E180A"/>
    <w:rsid w:val="005E1EE9"/>
    <w:rsid w:val="005E2F20"/>
    <w:rsid w:val="005E3999"/>
    <w:rsid w:val="005E39E3"/>
    <w:rsid w:val="005E407F"/>
    <w:rsid w:val="005E539D"/>
    <w:rsid w:val="005E5445"/>
    <w:rsid w:val="005E5472"/>
    <w:rsid w:val="005E5859"/>
    <w:rsid w:val="005E6338"/>
    <w:rsid w:val="005E7232"/>
    <w:rsid w:val="005E73B2"/>
    <w:rsid w:val="005E775D"/>
    <w:rsid w:val="005F0313"/>
    <w:rsid w:val="005F076F"/>
    <w:rsid w:val="005F2945"/>
    <w:rsid w:val="005F2A39"/>
    <w:rsid w:val="005F301C"/>
    <w:rsid w:val="005F3481"/>
    <w:rsid w:val="005F3A0C"/>
    <w:rsid w:val="005F466A"/>
    <w:rsid w:val="005F4A35"/>
    <w:rsid w:val="005F5471"/>
    <w:rsid w:val="005F6331"/>
    <w:rsid w:val="005F6380"/>
    <w:rsid w:val="005F7A37"/>
    <w:rsid w:val="005F7D26"/>
    <w:rsid w:val="0060147F"/>
    <w:rsid w:val="006016CB"/>
    <w:rsid w:val="00601BC6"/>
    <w:rsid w:val="006025B5"/>
    <w:rsid w:val="006033EF"/>
    <w:rsid w:val="00607C14"/>
    <w:rsid w:val="00610414"/>
    <w:rsid w:val="00610523"/>
    <w:rsid w:val="00610B18"/>
    <w:rsid w:val="00611474"/>
    <w:rsid w:val="00611490"/>
    <w:rsid w:val="006121A3"/>
    <w:rsid w:val="00612A41"/>
    <w:rsid w:val="00613514"/>
    <w:rsid w:val="0061351F"/>
    <w:rsid w:val="0061428A"/>
    <w:rsid w:val="00614662"/>
    <w:rsid w:val="00614842"/>
    <w:rsid w:val="0061551B"/>
    <w:rsid w:val="006178FD"/>
    <w:rsid w:val="00617BB4"/>
    <w:rsid w:val="00617BCF"/>
    <w:rsid w:val="006202AE"/>
    <w:rsid w:val="006202EA"/>
    <w:rsid w:val="00620E21"/>
    <w:rsid w:val="00621BE5"/>
    <w:rsid w:val="00622610"/>
    <w:rsid w:val="0062293A"/>
    <w:rsid w:val="00623154"/>
    <w:rsid w:val="00623268"/>
    <w:rsid w:val="006232D9"/>
    <w:rsid w:val="00623852"/>
    <w:rsid w:val="00623C2C"/>
    <w:rsid w:val="00623FAC"/>
    <w:rsid w:val="00624415"/>
    <w:rsid w:val="00624D04"/>
    <w:rsid w:val="00624F38"/>
    <w:rsid w:val="00625229"/>
    <w:rsid w:val="00625341"/>
    <w:rsid w:val="00625A8B"/>
    <w:rsid w:val="006300ED"/>
    <w:rsid w:val="0063023F"/>
    <w:rsid w:val="00630DB0"/>
    <w:rsid w:val="00632AA9"/>
    <w:rsid w:val="00633D19"/>
    <w:rsid w:val="00634843"/>
    <w:rsid w:val="006349B5"/>
    <w:rsid w:val="0063564E"/>
    <w:rsid w:val="00635726"/>
    <w:rsid w:val="006358C7"/>
    <w:rsid w:val="00635BFC"/>
    <w:rsid w:val="00635C1C"/>
    <w:rsid w:val="006364DE"/>
    <w:rsid w:val="00636821"/>
    <w:rsid w:val="00637238"/>
    <w:rsid w:val="006379D1"/>
    <w:rsid w:val="0064067B"/>
    <w:rsid w:val="006418E9"/>
    <w:rsid w:val="00642611"/>
    <w:rsid w:val="00643064"/>
    <w:rsid w:val="006439F3"/>
    <w:rsid w:val="00643C03"/>
    <w:rsid w:val="00643D48"/>
    <w:rsid w:val="00644349"/>
    <w:rsid w:val="00644694"/>
    <w:rsid w:val="006447F9"/>
    <w:rsid w:val="00644CFE"/>
    <w:rsid w:val="006455A3"/>
    <w:rsid w:val="00645C9B"/>
    <w:rsid w:val="00646BD5"/>
    <w:rsid w:val="006476C4"/>
    <w:rsid w:val="00650A34"/>
    <w:rsid w:val="00650BB0"/>
    <w:rsid w:val="006512E9"/>
    <w:rsid w:val="00651607"/>
    <w:rsid w:val="00652A63"/>
    <w:rsid w:val="00652D1D"/>
    <w:rsid w:val="00653E4D"/>
    <w:rsid w:val="006540AF"/>
    <w:rsid w:val="00654B12"/>
    <w:rsid w:val="0065530D"/>
    <w:rsid w:val="0065617A"/>
    <w:rsid w:val="0065663B"/>
    <w:rsid w:val="00657209"/>
    <w:rsid w:val="00660D8E"/>
    <w:rsid w:val="006615DF"/>
    <w:rsid w:val="006616BB"/>
    <w:rsid w:val="00661920"/>
    <w:rsid w:val="00661BF8"/>
    <w:rsid w:val="00662282"/>
    <w:rsid w:val="00662652"/>
    <w:rsid w:val="00662E14"/>
    <w:rsid w:val="00662F87"/>
    <w:rsid w:val="006641B2"/>
    <w:rsid w:val="00664E12"/>
    <w:rsid w:val="00665904"/>
    <w:rsid w:val="00670AA7"/>
    <w:rsid w:val="0067136F"/>
    <w:rsid w:val="00671A7B"/>
    <w:rsid w:val="00671FDC"/>
    <w:rsid w:val="006726C6"/>
    <w:rsid w:val="00672793"/>
    <w:rsid w:val="0067297B"/>
    <w:rsid w:val="00672990"/>
    <w:rsid w:val="00672E2B"/>
    <w:rsid w:val="00673ED5"/>
    <w:rsid w:val="0067472B"/>
    <w:rsid w:val="00675693"/>
    <w:rsid w:val="00675DD2"/>
    <w:rsid w:val="006761DC"/>
    <w:rsid w:val="00676A0B"/>
    <w:rsid w:val="00677F25"/>
    <w:rsid w:val="00681613"/>
    <w:rsid w:val="00681760"/>
    <w:rsid w:val="006817E0"/>
    <w:rsid w:val="006818CB"/>
    <w:rsid w:val="00681B49"/>
    <w:rsid w:val="00681B4C"/>
    <w:rsid w:val="00681CEA"/>
    <w:rsid w:val="0068248A"/>
    <w:rsid w:val="0068262D"/>
    <w:rsid w:val="00684797"/>
    <w:rsid w:val="00684A36"/>
    <w:rsid w:val="00684E1E"/>
    <w:rsid w:val="006850C1"/>
    <w:rsid w:val="006850D1"/>
    <w:rsid w:val="00685284"/>
    <w:rsid w:val="0068528D"/>
    <w:rsid w:val="0068718B"/>
    <w:rsid w:val="0069017D"/>
    <w:rsid w:val="006902C6"/>
    <w:rsid w:val="00691692"/>
    <w:rsid w:val="006916D2"/>
    <w:rsid w:val="00691E77"/>
    <w:rsid w:val="00692093"/>
    <w:rsid w:val="0069269B"/>
    <w:rsid w:val="0069303E"/>
    <w:rsid w:val="00693764"/>
    <w:rsid w:val="00693BAC"/>
    <w:rsid w:val="00693F3D"/>
    <w:rsid w:val="006941AF"/>
    <w:rsid w:val="006952C8"/>
    <w:rsid w:val="0069614D"/>
    <w:rsid w:val="006963C8"/>
    <w:rsid w:val="006979F5"/>
    <w:rsid w:val="006A029C"/>
    <w:rsid w:val="006A063D"/>
    <w:rsid w:val="006A1E1A"/>
    <w:rsid w:val="006A3CAC"/>
    <w:rsid w:val="006A4F8E"/>
    <w:rsid w:val="006A585B"/>
    <w:rsid w:val="006A5E7F"/>
    <w:rsid w:val="006A67C6"/>
    <w:rsid w:val="006A69EF"/>
    <w:rsid w:val="006A7603"/>
    <w:rsid w:val="006A7C47"/>
    <w:rsid w:val="006B0786"/>
    <w:rsid w:val="006B4604"/>
    <w:rsid w:val="006B64F4"/>
    <w:rsid w:val="006B6838"/>
    <w:rsid w:val="006B6BF4"/>
    <w:rsid w:val="006B6F89"/>
    <w:rsid w:val="006B77A6"/>
    <w:rsid w:val="006B7ADE"/>
    <w:rsid w:val="006C0286"/>
    <w:rsid w:val="006C0367"/>
    <w:rsid w:val="006C21FE"/>
    <w:rsid w:val="006C2494"/>
    <w:rsid w:val="006C24F6"/>
    <w:rsid w:val="006C281E"/>
    <w:rsid w:val="006C28F0"/>
    <w:rsid w:val="006C4562"/>
    <w:rsid w:val="006C5233"/>
    <w:rsid w:val="006C526B"/>
    <w:rsid w:val="006C5836"/>
    <w:rsid w:val="006C790D"/>
    <w:rsid w:val="006D01BB"/>
    <w:rsid w:val="006D05E5"/>
    <w:rsid w:val="006D069F"/>
    <w:rsid w:val="006D178B"/>
    <w:rsid w:val="006D2728"/>
    <w:rsid w:val="006D344A"/>
    <w:rsid w:val="006D3528"/>
    <w:rsid w:val="006D3880"/>
    <w:rsid w:val="006D4805"/>
    <w:rsid w:val="006D4FF6"/>
    <w:rsid w:val="006D52DD"/>
    <w:rsid w:val="006D548A"/>
    <w:rsid w:val="006D5A01"/>
    <w:rsid w:val="006D5B3A"/>
    <w:rsid w:val="006D5DB1"/>
    <w:rsid w:val="006D6287"/>
    <w:rsid w:val="006E15F3"/>
    <w:rsid w:val="006E1ABB"/>
    <w:rsid w:val="006E2C9C"/>
    <w:rsid w:val="006E3EAC"/>
    <w:rsid w:val="006E402A"/>
    <w:rsid w:val="006E4C3F"/>
    <w:rsid w:val="006E55A5"/>
    <w:rsid w:val="006E6A31"/>
    <w:rsid w:val="006E7131"/>
    <w:rsid w:val="006F08A7"/>
    <w:rsid w:val="006F0999"/>
    <w:rsid w:val="006F19BF"/>
    <w:rsid w:val="006F21C6"/>
    <w:rsid w:val="006F256F"/>
    <w:rsid w:val="006F3500"/>
    <w:rsid w:val="006F36EF"/>
    <w:rsid w:val="006F37B6"/>
    <w:rsid w:val="006F4144"/>
    <w:rsid w:val="006F456D"/>
    <w:rsid w:val="006F49BD"/>
    <w:rsid w:val="006F5246"/>
    <w:rsid w:val="006F6557"/>
    <w:rsid w:val="006F7183"/>
    <w:rsid w:val="007002F8"/>
    <w:rsid w:val="0070072C"/>
    <w:rsid w:val="00700FE0"/>
    <w:rsid w:val="007013B9"/>
    <w:rsid w:val="007013F7"/>
    <w:rsid w:val="00701436"/>
    <w:rsid w:val="00702270"/>
    <w:rsid w:val="00702E9C"/>
    <w:rsid w:val="0070305A"/>
    <w:rsid w:val="00704B87"/>
    <w:rsid w:val="00706405"/>
    <w:rsid w:val="0070786A"/>
    <w:rsid w:val="00711865"/>
    <w:rsid w:val="00711E93"/>
    <w:rsid w:val="00712923"/>
    <w:rsid w:val="00712A05"/>
    <w:rsid w:val="00712A92"/>
    <w:rsid w:val="00712E1A"/>
    <w:rsid w:val="00717337"/>
    <w:rsid w:val="00717370"/>
    <w:rsid w:val="00720772"/>
    <w:rsid w:val="007208C3"/>
    <w:rsid w:val="00720A7A"/>
    <w:rsid w:val="00720C50"/>
    <w:rsid w:val="00720CE8"/>
    <w:rsid w:val="0072100B"/>
    <w:rsid w:val="00723864"/>
    <w:rsid w:val="00723B7C"/>
    <w:rsid w:val="007246FD"/>
    <w:rsid w:val="007247B4"/>
    <w:rsid w:val="00724C1D"/>
    <w:rsid w:val="00724DAD"/>
    <w:rsid w:val="007268FC"/>
    <w:rsid w:val="00726B10"/>
    <w:rsid w:val="00726F54"/>
    <w:rsid w:val="007273AE"/>
    <w:rsid w:val="0072748B"/>
    <w:rsid w:val="00731344"/>
    <w:rsid w:val="00731DC7"/>
    <w:rsid w:val="00731EBC"/>
    <w:rsid w:val="00731FAD"/>
    <w:rsid w:val="00732687"/>
    <w:rsid w:val="00732A1D"/>
    <w:rsid w:val="007331D9"/>
    <w:rsid w:val="0073364D"/>
    <w:rsid w:val="00733AE8"/>
    <w:rsid w:val="0073450F"/>
    <w:rsid w:val="007345B4"/>
    <w:rsid w:val="007345CA"/>
    <w:rsid w:val="007357E3"/>
    <w:rsid w:val="00736309"/>
    <w:rsid w:val="0073690B"/>
    <w:rsid w:val="00736F0C"/>
    <w:rsid w:val="007409FC"/>
    <w:rsid w:val="00740A75"/>
    <w:rsid w:val="007413D4"/>
    <w:rsid w:val="00741A4F"/>
    <w:rsid w:val="00742AC9"/>
    <w:rsid w:val="00742FF9"/>
    <w:rsid w:val="00743276"/>
    <w:rsid w:val="00743653"/>
    <w:rsid w:val="00743AE5"/>
    <w:rsid w:val="00744336"/>
    <w:rsid w:val="007446BD"/>
    <w:rsid w:val="007447F2"/>
    <w:rsid w:val="00744C6E"/>
    <w:rsid w:val="00744E1B"/>
    <w:rsid w:val="00744FC7"/>
    <w:rsid w:val="0074540A"/>
    <w:rsid w:val="0074598F"/>
    <w:rsid w:val="00745A55"/>
    <w:rsid w:val="007464B1"/>
    <w:rsid w:val="00746C00"/>
    <w:rsid w:val="00746CC6"/>
    <w:rsid w:val="00746D12"/>
    <w:rsid w:val="007506CF"/>
    <w:rsid w:val="00751628"/>
    <w:rsid w:val="00751820"/>
    <w:rsid w:val="007520EE"/>
    <w:rsid w:val="00753040"/>
    <w:rsid w:val="00753687"/>
    <w:rsid w:val="00753C19"/>
    <w:rsid w:val="00754523"/>
    <w:rsid w:val="00754599"/>
    <w:rsid w:val="007548E0"/>
    <w:rsid w:val="00754B1E"/>
    <w:rsid w:val="007552EC"/>
    <w:rsid w:val="00756070"/>
    <w:rsid w:val="007562B3"/>
    <w:rsid w:val="00756366"/>
    <w:rsid w:val="00756C04"/>
    <w:rsid w:val="00760456"/>
    <w:rsid w:val="007613DD"/>
    <w:rsid w:val="007616DA"/>
    <w:rsid w:val="007619D0"/>
    <w:rsid w:val="00761E26"/>
    <w:rsid w:val="00762365"/>
    <w:rsid w:val="007623F2"/>
    <w:rsid w:val="00762BFD"/>
    <w:rsid w:val="00763124"/>
    <w:rsid w:val="0076409A"/>
    <w:rsid w:val="00765FEF"/>
    <w:rsid w:val="0076600D"/>
    <w:rsid w:val="0076664D"/>
    <w:rsid w:val="0076704E"/>
    <w:rsid w:val="00767C16"/>
    <w:rsid w:val="00767CA2"/>
    <w:rsid w:val="00767DF8"/>
    <w:rsid w:val="00767E48"/>
    <w:rsid w:val="00767FB6"/>
    <w:rsid w:val="00770669"/>
    <w:rsid w:val="00770BC5"/>
    <w:rsid w:val="0077127C"/>
    <w:rsid w:val="00772C0C"/>
    <w:rsid w:val="00772D4E"/>
    <w:rsid w:val="00772F12"/>
    <w:rsid w:val="00773679"/>
    <w:rsid w:val="00775109"/>
    <w:rsid w:val="007754A7"/>
    <w:rsid w:val="00777791"/>
    <w:rsid w:val="00780290"/>
    <w:rsid w:val="0078034C"/>
    <w:rsid w:val="00781844"/>
    <w:rsid w:val="00782009"/>
    <w:rsid w:val="00782340"/>
    <w:rsid w:val="0078244C"/>
    <w:rsid w:val="00783E55"/>
    <w:rsid w:val="007850B3"/>
    <w:rsid w:val="00785112"/>
    <w:rsid w:val="0078558E"/>
    <w:rsid w:val="007865CC"/>
    <w:rsid w:val="007877B1"/>
    <w:rsid w:val="00787812"/>
    <w:rsid w:val="00790AE8"/>
    <w:rsid w:val="007917DC"/>
    <w:rsid w:val="00791E14"/>
    <w:rsid w:val="00792573"/>
    <w:rsid w:val="007927D4"/>
    <w:rsid w:val="0079285F"/>
    <w:rsid w:val="00792AD0"/>
    <w:rsid w:val="00793414"/>
    <w:rsid w:val="00793895"/>
    <w:rsid w:val="0079559F"/>
    <w:rsid w:val="00796867"/>
    <w:rsid w:val="00796B9E"/>
    <w:rsid w:val="007A0553"/>
    <w:rsid w:val="007A0571"/>
    <w:rsid w:val="007A164C"/>
    <w:rsid w:val="007A31A8"/>
    <w:rsid w:val="007A32B5"/>
    <w:rsid w:val="007A3788"/>
    <w:rsid w:val="007A3A9D"/>
    <w:rsid w:val="007A3E98"/>
    <w:rsid w:val="007A42B7"/>
    <w:rsid w:val="007A4623"/>
    <w:rsid w:val="007A4CBD"/>
    <w:rsid w:val="007A4D10"/>
    <w:rsid w:val="007A5433"/>
    <w:rsid w:val="007A6490"/>
    <w:rsid w:val="007A6864"/>
    <w:rsid w:val="007B0FC1"/>
    <w:rsid w:val="007B1AD0"/>
    <w:rsid w:val="007B23E8"/>
    <w:rsid w:val="007B29AA"/>
    <w:rsid w:val="007B34F1"/>
    <w:rsid w:val="007B3698"/>
    <w:rsid w:val="007B3D94"/>
    <w:rsid w:val="007B4388"/>
    <w:rsid w:val="007B5610"/>
    <w:rsid w:val="007B6D3B"/>
    <w:rsid w:val="007B6DE4"/>
    <w:rsid w:val="007B6EAC"/>
    <w:rsid w:val="007B7AC6"/>
    <w:rsid w:val="007C09FF"/>
    <w:rsid w:val="007C0A36"/>
    <w:rsid w:val="007C172C"/>
    <w:rsid w:val="007C1F96"/>
    <w:rsid w:val="007C2A78"/>
    <w:rsid w:val="007C3F39"/>
    <w:rsid w:val="007C4065"/>
    <w:rsid w:val="007C4F9B"/>
    <w:rsid w:val="007C501F"/>
    <w:rsid w:val="007C5294"/>
    <w:rsid w:val="007C6C7E"/>
    <w:rsid w:val="007C74EB"/>
    <w:rsid w:val="007C758D"/>
    <w:rsid w:val="007C7EE7"/>
    <w:rsid w:val="007D184D"/>
    <w:rsid w:val="007D1A6E"/>
    <w:rsid w:val="007D203D"/>
    <w:rsid w:val="007D2CA8"/>
    <w:rsid w:val="007D4383"/>
    <w:rsid w:val="007D46AB"/>
    <w:rsid w:val="007D4950"/>
    <w:rsid w:val="007D4B0B"/>
    <w:rsid w:val="007D4DD0"/>
    <w:rsid w:val="007D4E9D"/>
    <w:rsid w:val="007D5AFF"/>
    <w:rsid w:val="007D6ABB"/>
    <w:rsid w:val="007D7ABE"/>
    <w:rsid w:val="007E1356"/>
    <w:rsid w:val="007E1FBE"/>
    <w:rsid w:val="007E25CE"/>
    <w:rsid w:val="007E2DA3"/>
    <w:rsid w:val="007E31FE"/>
    <w:rsid w:val="007E32A5"/>
    <w:rsid w:val="007E630C"/>
    <w:rsid w:val="007E688F"/>
    <w:rsid w:val="007E6F1E"/>
    <w:rsid w:val="007E799F"/>
    <w:rsid w:val="007F0691"/>
    <w:rsid w:val="007F09FB"/>
    <w:rsid w:val="007F29E1"/>
    <w:rsid w:val="007F3433"/>
    <w:rsid w:val="007F3794"/>
    <w:rsid w:val="007F44F0"/>
    <w:rsid w:val="007F532D"/>
    <w:rsid w:val="007F5C08"/>
    <w:rsid w:val="007F5D62"/>
    <w:rsid w:val="007F61FE"/>
    <w:rsid w:val="007F6FC5"/>
    <w:rsid w:val="007F7144"/>
    <w:rsid w:val="007F7900"/>
    <w:rsid w:val="007F7ACC"/>
    <w:rsid w:val="008004C9"/>
    <w:rsid w:val="00800935"/>
    <w:rsid w:val="00800BA7"/>
    <w:rsid w:val="00800BF1"/>
    <w:rsid w:val="00801664"/>
    <w:rsid w:val="00801893"/>
    <w:rsid w:val="0080230A"/>
    <w:rsid w:val="00803DF7"/>
    <w:rsid w:val="00803EA0"/>
    <w:rsid w:val="00804B6F"/>
    <w:rsid w:val="008059AD"/>
    <w:rsid w:val="00806259"/>
    <w:rsid w:val="008063BE"/>
    <w:rsid w:val="00806EBE"/>
    <w:rsid w:val="00807219"/>
    <w:rsid w:val="008076DE"/>
    <w:rsid w:val="00810146"/>
    <w:rsid w:val="00810366"/>
    <w:rsid w:val="0081040C"/>
    <w:rsid w:val="008121D7"/>
    <w:rsid w:val="0081342D"/>
    <w:rsid w:val="00813B93"/>
    <w:rsid w:val="00813C33"/>
    <w:rsid w:val="008142D0"/>
    <w:rsid w:val="008143B8"/>
    <w:rsid w:val="00814515"/>
    <w:rsid w:val="008146FC"/>
    <w:rsid w:val="00814F0A"/>
    <w:rsid w:val="00815447"/>
    <w:rsid w:val="008154D8"/>
    <w:rsid w:val="00815519"/>
    <w:rsid w:val="00815BCA"/>
    <w:rsid w:val="00816BA1"/>
    <w:rsid w:val="00816EAD"/>
    <w:rsid w:val="0081775C"/>
    <w:rsid w:val="00820FDD"/>
    <w:rsid w:val="00821039"/>
    <w:rsid w:val="0082187C"/>
    <w:rsid w:val="0082197C"/>
    <w:rsid w:val="00821CD5"/>
    <w:rsid w:val="00821DE5"/>
    <w:rsid w:val="008226FA"/>
    <w:rsid w:val="0082309F"/>
    <w:rsid w:val="008233AC"/>
    <w:rsid w:val="008236BD"/>
    <w:rsid w:val="008238C5"/>
    <w:rsid w:val="00823A04"/>
    <w:rsid w:val="00823CD1"/>
    <w:rsid w:val="00825C84"/>
    <w:rsid w:val="00826CF2"/>
    <w:rsid w:val="0082728A"/>
    <w:rsid w:val="008307C1"/>
    <w:rsid w:val="00830CA7"/>
    <w:rsid w:val="0083118E"/>
    <w:rsid w:val="0083196B"/>
    <w:rsid w:val="00832A88"/>
    <w:rsid w:val="00832C46"/>
    <w:rsid w:val="008335FF"/>
    <w:rsid w:val="00833CB0"/>
    <w:rsid w:val="008345A6"/>
    <w:rsid w:val="00835287"/>
    <w:rsid w:val="00835947"/>
    <w:rsid w:val="00835ADB"/>
    <w:rsid w:val="00836202"/>
    <w:rsid w:val="008369F8"/>
    <w:rsid w:val="008370A2"/>
    <w:rsid w:val="00837895"/>
    <w:rsid w:val="008401F3"/>
    <w:rsid w:val="00840913"/>
    <w:rsid w:val="008413D5"/>
    <w:rsid w:val="008422E3"/>
    <w:rsid w:val="008427DD"/>
    <w:rsid w:val="00842C4B"/>
    <w:rsid w:val="00843145"/>
    <w:rsid w:val="008442C3"/>
    <w:rsid w:val="00845381"/>
    <w:rsid w:val="0084573A"/>
    <w:rsid w:val="0084591F"/>
    <w:rsid w:val="00845E56"/>
    <w:rsid w:val="0084684C"/>
    <w:rsid w:val="00846DEC"/>
    <w:rsid w:val="008471D3"/>
    <w:rsid w:val="008476E9"/>
    <w:rsid w:val="008502C2"/>
    <w:rsid w:val="0085078E"/>
    <w:rsid w:val="0085149B"/>
    <w:rsid w:val="008514A2"/>
    <w:rsid w:val="00851601"/>
    <w:rsid w:val="00851E0A"/>
    <w:rsid w:val="00853616"/>
    <w:rsid w:val="00853AE9"/>
    <w:rsid w:val="00853FDD"/>
    <w:rsid w:val="008544DB"/>
    <w:rsid w:val="00855504"/>
    <w:rsid w:val="008555AB"/>
    <w:rsid w:val="00856DE7"/>
    <w:rsid w:val="008572C3"/>
    <w:rsid w:val="008573B8"/>
    <w:rsid w:val="008575FD"/>
    <w:rsid w:val="00857BEC"/>
    <w:rsid w:val="00860974"/>
    <w:rsid w:val="00860A8D"/>
    <w:rsid w:val="00860F28"/>
    <w:rsid w:val="00861B54"/>
    <w:rsid w:val="00862220"/>
    <w:rsid w:val="00862C06"/>
    <w:rsid w:val="00863236"/>
    <w:rsid w:val="008636CC"/>
    <w:rsid w:val="00864A1B"/>
    <w:rsid w:val="00864E9F"/>
    <w:rsid w:val="0086606A"/>
    <w:rsid w:val="00866B84"/>
    <w:rsid w:val="00866B8A"/>
    <w:rsid w:val="008672CA"/>
    <w:rsid w:val="008703E1"/>
    <w:rsid w:val="00870B3F"/>
    <w:rsid w:val="0087115B"/>
    <w:rsid w:val="008712FE"/>
    <w:rsid w:val="00871B84"/>
    <w:rsid w:val="00871E89"/>
    <w:rsid w:val="00871EED"/>
    <w:rsid w:val="00873047"/>
    <w:rsid w:val="0087599F"/>
    <w:rsid w:val="00875E3F"/>
    <w:rsid w:val="008778FA"/>
    <w:rsid w:val="00880593"/>
    <w:rsid w:val="00881B76"/>
    <w:rsid w:val="00881E3F"/>
    <w:rsid w:val="0088263A"/>
    <w:rsid w:val="00882E7C"/>
    <w:rsid w:val="0088366D"/>
    <w:rsid w:val="008839FE"/>
    <w:rsid w:val="008840EA"/>
    <w:rsid w:val="008847C5"/>
    <w:rsid w:val="00884839"/>
    <w:rsid w:val="00884DC5"/>
    <w:rsid w:val="00886625"/>
    <w:rsid w:val="00886787"/>
    <w:rsid w:val="00886BC6"/>
    <w:rsid w:val="00887055"/>
    <w:rsid w:val="0089022A"/>
    <w:rsid w:val="008909B3"/>
    <w:rsid w:val="00890D66"/>
    <w:rsid w:val="00891D20"/>
    <w:rsid w:val="00892050"/>
    <w:rsid w:val="008926BE"/>
    <w:rsid w:val="008931AE"/>
    <w:rsid w:val="008934AD"/>
    <w:rsid w:val="008935E1"/>
    <w:rsid w:val="00894808"/>
    <w:rsid w:val="0089531A"/>
    <w:rsid w:val="00895702"/>
    <w:rsid w:val="00895CEC"/>
    <w:rsid w:val="008961D4"/>
    <w:rsid w:val="00896388"/>
    <w:rsid w:val="00896CDE"/>
    <w:rsid w:val="00897BE2"/>
    <w:rsid w:val="008A015B"/>
    <w:rsid w:val="008A153F"/>
    <w:rsid w:val="008A3954"/>
    <w:rsid w:val="008A4AB4"/>
    <w:rsid w:val="008A4ECD"/>
    <w:rsid w:val="008A7C21"/>
    <w:rsid w:val="008A7E1A"/>
    <w:rsid w:val="008B014F"/>
    <w:rsid w:val="008B0409"/>
    <w:rsid w:val="008B0BDE"/>
    <w:rsid w:val="008B1DFE"/>
    <w:rsid w:val="008B200D"/>
    <w:rsid w:val="008B22EB"/>
    <w:rsid w:val="008B3297"/>
    <w:rsid w:val="008B45B1"/>
    <w:rsid w:val="008B4740"/>
    <w:rsid w:val="008B4BFB"/>
    <w:rsid w:val="008B4BFF"/>
    <w:rsid w:val="008B4E90"/>
    <w:rsid w:val="008B4FC2"/>
    <w:rsid w:val="008B670E"/>
    <w:rsid w:val="008B6740"/>
    <w:rsid w:val="008B6CA1"/>
    <w:rsid w:val="008B78B0"/>
    <w:rsid w:val="008C05A4"/>
    <w:rsid w:val="008C13CC"/>
    <w:rsid w:val="008C1543"/>
    <w:rsid w:val="008C213F"/>
    <w:rsid w:val="008C2A06"/>
    <w:rsid w:val="008C2AD5"/>
    <w:rsid w:val="008C32BF"/>
    <w:rsid w:val="008C339C"/>
    <w:rsid w:val="008C3C81"/>
    <w:rsid w:val="008C4335"/>
    <w:rsid w:val="008C44F1"/>
    <w:rsid w:val="008C4E98"/>
    <w:rsid w:val="008C5063"/>
    <w:rsid w:val="008C5851"/>
    <w:rsid w:val="008C61D7"/>
    <w:rsid w:val="008C660B"/>
    <w:rsid w:val="008C673D"/>
    <w:rsid w:val="008D0427"/>
    <w:rsid w:val="008D053E"/>
    <w:rsid w:val="008D0997"/>
    <w:rsid w:val="008D1553"/>
    <w:rsid w:val="008D1639"/>
    <w:rsid w:val="008D17A8"/>
    <w:rsid w:val="008D2891"/>
    <w:rsid w:val="008D315D"/>
    <w:rsid w:val="008D342F"/>
    <w:rsid w:val="008D3A45"/>
    <w:rsid w:val="008D440D"/>
    <w:rsid w:val="008D4D49"/>
    <w:rsid w:val="008D5141"/>
    <w:rsid w:val="008D5D67"/>
    <w:rsid w:val="008D69C8"/>
    <w:rsid w:val="008D6AE0"/>
    <w:rsid w:val="008D7460"/>
    <w:rsid w:val="008D7533"/>
    <w:rsid w:val="008D758C"/>
    <w:rsid w:val="008E10BA"/>
    <w:rsid w:val="008E1208"/>
    <w:rsid w:val="008E2989"/>
    <w:rsid w:val="008E2AB1"/>
    <w:rsid w:val="008E459E"/>
    <w:rsid w:val="008E49DB"/>
    <w:rsid w:val="008E5E81"/>
    <w:rsid w:val="008E6983"/>
    <w:rsid w:val="008E71D7"/>
    <w:rsid w:val="008E71DB"/>
    <w:rsid w:val="008E758E"/>
    <w:rsid w:val="008F08F1"/>
    <w:rsid w:val="008F173A"/>
    <w:rsid w:val="008F1B85"/>
    <w:rsid w:val="008F54F1"/>
    <w:rsid w:val="008F5A51"/>
    <w:rsid w:val="008F6624"/>
    <w:rsid w:val="008F6E4F"/>
    <w:rsid w:val="008F7825"/>
    <w:rsid w:val="009000F2"/>
    <w:rsid w:val="00900CBF"/>
    <w:rsid w:val="00901B3F"/>
    <w:rsid w:val="00904D33"/>
    <w:rsid w:val="009052E9"/>
    <w:rsid w:val="009052F3"/>
    <w:rsid w:val="00905779"/>
    <w:rsid w:val="009057F7"/>
    <w:rsid w:val="009058BE"/>
    <w:rsid w:val="00906F6C"/>
    <w:rsid w:val="009106CC"/>
    <w:rsid w:val="00910E20"/>
    <w:rsid w:val="00910F41"/>
    <w:rsid w:val="00911625"/>
    <w:rsid w:val="00911C86"/>
    <w:rsid w:val="0091235B"/>
    <w:rsid w:val="00912724"/>
    <w:rsid w:val="009129BC"/>
    <w:rsid w:val="0091447E"/>
    <w:rsid w:val="00914DD8"/>
    <w:rsid w:val="00915575"/>
    <w:rsid w:val="009163AE"/>
    <w:rsid w:val="00917F6B"/>
    <w:rsid w:val="00920085"/>
    <w:rsid w:val="009207ED"/>
    <w:rsid w:val="009214B5"/>
    <w:rsid w:val="009232E2"/>
    <w:rsid w:val="00923648"/>
    <w:rsid w:val="009243E3"/>
    <w:rsid w:val="00924580"/>
    <w:rsid w:val="00925227"/>
    <w:rsid w:val="009255E0"/>
    <w:rsid w:val="009259B0"/>
    <w:rsid w:val="00926234"/>
    <w:rsid w:val="00926E5F"/>
    <w:rsid w:val="009271A1"/>
    <w:rsid w:val="00927556"/>
    <w:rsid w:val="00930477"/>
    <w:rsid w:val="00930D44"/>
    <w:rsid w:val="009318A0"/>
    <w:rsid w:val="00932ED6"/>
    <w:rsid w:val="00933444"/>
    <w:rsid w:val="00933E0A"/>
    <w:rsid w:val="00934892"/>
    <w:rsid w:val="009356B9"/>
    <w:rsid w:val="00935914"/>
    <w:rsid w:val="00935B31"/>
    <w:rsid w:val="009360EF"/>
    <w:rsid w:val="009377E1"/>
    <w:rsid w:val="009379B8"/>
    <w:rsid w:val="009406AA"/>
    <w:rsid w:val="0094079B"/>
    <w:rsid w:val="00940913"/>
    <w:rsid w:val="0094123C"/>
    <w:rsid w:val="00941BC4"/>
    <w:rsid w:val="00941BD8"/>
    <w:rsid w:val="00943192"/>
    <w:rsid w:val="00943614"/>
    <w:rsid w:val="00943D92"/>
    <w:rsid w:val="00943E43"/>
    <w:rsid w:val="00944078"/>
    <w:rsid w:val="00944165"/>
    <w:rsid w:val="00944513"/>
    <w:rsid w:val="009451D8"/>
    <w:rsid w:val="00945431"/>
    <w:rsid w:val="00945812"/>
    <w:rsid w:val="0094593F"/>
    <w:rsid w:val="009462EA"/>
    <w:rsid w:val="00946E2C"/>
    <w:rsid w:val="00947373"/>
    <w:rsid w:val="00947444"/>
    <w:rsid w:val="00947B10"/>
    <w:rsid w:val="009508FF"/>
    <w:rsid w:val="00950F91"/>
    <w:rsid w:val="0095274A"/>
    <w:rsid w:val="00953F9D"/>
    <w:rsid w:val="0095469C"/>
    <w:rsid w:val="00954721"/>
    <w:rsid w:val="00955801"/>
    <w:rsid w:val="00956317"/>
    <w:rsid w:val="00956B09"/>
    <w:rsid w:val="00956B71"/>
    <w:rsid w:val="00956C85"/>
    <w:rsid w:val="0096050B"/>
    <w:rsid w:val="00960D89"/>
    <w:rsid w:val="00960F1C"/>
    <w:rsid w:val="009637B9"/>
    <w:rsid w:val="00963B6F"/>
    <w:rsid w:val="00963C31"/>
    <w:rsid w:val="0096442C"/>
    <w:rsid w:val="00964851"/>
    <w:rsid w:val="009657E3"/>
    <w:rsid w:val="00966144"/>
    <w:rsid w:val="00966252"/>
    <w:rsid w:val="009669F1"/>
    <w:rsid w:val="009718E8"/>
    <w:rsid w:val="00973482"/>
    <w:rsid w:val="009734A5"/>
    <w:rsid w:val="0097374B"/>
    <w:rsid w:val="0097493A"/>
    <w:rsid w:val="00974CDE"/>
    <w:rsid w:val="00974DAE"/>
    <w:rsid w:val="00974FD5"/>
    <w:rsid w:val="00975C48"/>
    <w:rsid w:val="00976404"/>
    <w:rsid w:val="0097685C"/>
    <w:rsid w:val="00980C98"/>
    <w:rsid w:val="00980E26"/>
    <w:rsid w:val="00984743"/>
    <w:rsid w:val="00984D1B"/>
    <w:rsid w:val="00986307"/>
    <w:rsid w:val="009871CA"/>
    <w:rsid w:val="009874D5"/>
    <w:rsid w:val="00987740"/>
    <w:rsid w:val="009879E7"/>
    <w:rsid w:val="00987BB4"/>
    <w:rsid w:val="00991890"/>
    <w:rsid w:val="00992559"/>
    <w:rsid w:val="00992F8A"/>
    <w:rsid w:val="00992FAF"/>
    <w:rsid w:val="00993DCB"/>
    <w:rsid w:val="00994C40"/>
    <w:rsid w:val="00997A53"/>
    <w:rsid w:val="00997C29"/>
    <w:rsid w:val="00997DEB"/>
    <w:rsid w:val="00997E49"/>
    <w:rsid w:val="00997EB9"/>
    <w:rsid w:val="009A0EE7"/>
    <w:rsid w:val="009A1B87"/>
    <w:rsid w:val="009A1DAB"/>
    <w:rsid w:val="009A2167"/>
    <w:rsid w:val="009A2E37"/>
    <w:rsid w:val="009A3482"/>
    <w:rsid w:val="009A36BC"/>
    <w:rsid w:val="009A3EED"/>
    <w:rsid w:val="009A404F"/>
    <w:rsid w:val="009A453B"/>
    <w:rsid w:val="009A58A9"/>
    <w:rsid w:val="009A687E"/>
    <w:rsid w:val="009A6F47"/>
    <w:rsid w:val="009A706F"/>
    <w:rsid w:val="009B0303"/>
    <w:rsid w:val="009B0F3B"/>
    <w:rsid w:val="009B1538"/>
    <w:rsid w:val="009B1AFC"/>
    <w:rsid w:val="009B2534"/>
    <w:rsid w:val="009B31F6"/>
    <w:rsid w:val="009B393A"/>
    <w:rsid w:val="009B43D7"/>
    <w:rsid w:val="009B578A"/>
    <w:rsid w:val="009B6913"/>
    <w:rsid w:val="009B6ED6"/>
    <w:rsid w:val="009B72B6"/>
    <w:rsid w:val="009B7537"/>
    <w:rsid w:val="009B7A47"/>
    <w:rsid w:val="009B7A75"/>
    <w:rsid w:val="009C0293"/>
    <w:rsid w:val="009C0D06"/>
    <w:rsid w:val="009C1790"/>
    <w:rsid w:val="009C1DE5"/>
    <w:rsid w:val="009C2531"/>
    <w:rsid w:val="009C2671"/>
    <w:rsid w:val="009C2B19"/>
    <w:rsid w:val="009C3E16"/>
    <w:rsid w:val="009C4831"/>
    <w:rsid w:val="009C4FF7"/>
    <w:rsid w:val="009C524A"/>
    <w:rsid w:val="009C57F2"/>
    <w:rsid w:val="009C5FFE"/>
    <w:rsid w:val="009C614A"/>
    <w:rsid w:val="009C6A01"/>
    <w:rsid w:val="009C6E75"/>
    <w:rsid w:val="009C7281"/>
    <w:rsid w:val="009C74A2"/>
    <w:rsid w:val="009C7FC3"/>
    <w:rsid w:val="009D040A"/>
    <w:rsid w:val="009D05EB"/>
    <w:rsid w:val="009D0F54"/>
    <w:rsid w:val="009D2260"/>
    <w:rsid w:val="009D2E39"/>
    <w:rsid w:val="009D373D"/>
    <w:rsid w:val="009D379D"/>
    <w:rsid w:val="009D7CF8"/>
    <w:rsid w:val="009E0676"/>
    <w:rsid w:val="009E07DC"/>
    <w:rsid w:val="009E1961"/>
    <w:rsid w:val="009E27B4"/>
    <w:rsid w:val="009E35F9"/>
    <w:rsid w:val="009E38AC"/>
    <w:rsid w:val="009E4543"/>
    <w:rsid w:val="009E59E6"/>
    <w:rsid w:val="009E5D93"/>
    <w:rsid w:val="009E6346"/>
    <w:rsid w:val="009E6A9B"/>
    <w:rsid w:val="009E6AF3"/>
    <w:rsid w:val="009E6F2C"/>
    <w:rsid w:val="009E72AC"/>
    <w:rsid w:val="009E7E6E"/>
    <w:rsid w:val="009F02D7"/>
    <w:rsid w:val="009F1589"/>
    <w:rsid w:val="009F1900"/>
    <w:rsid w:val="009F1C48"/>
    <w:rsid w:val="009F215A"/>
    <w:rsid w:val="009F26FE"/>
    <w:rsid w:val="009F2C29"/>
    <w:rsid w:val="009F2EEC"/>
    <w:rsid w:val="009F37BD"/>
    <w:rsid w:val="009F52A3"/>
    <w:rsid w:val="009F582F"/>
    <w:rsid w:val="009F60EC"/>
    <w:rsid w:val="009F64A7"/>
    <w:rsid w:val="009F700D"/>
    <w:rsid w:val="009F7030"/>
    <w:rsid w:val="009F786B"/>
    <w:rsid w:val="00A00473"/>
    <w:rsid w:val="00A00681"/>
    <w:rsid w:val="00A0113F"/>
    <w:rsid w:val="00A011D0"/>
    <w:rsid w:val="00A01698"/>
    <w:rsid w:val="00A0236E"/>
    <w:rsid w:val="00A02524"/>
    <w:rsid w:val="00A02A7E"/>
    <w:rsid w:val="00A02B00"/>
    <w:rsid w:val="00A02CC3"/>
    <w:rsid w:val="00A02E7E"/>
    <w:rsid w:val="00A03073"/>
    <w:rsid w:val="00A038DC"/>
    <w:rsid w:val="00A03A51"/>
    <w:rsid w:val="00A041F6"/>
    <w:rsid w:val="00A0463B"/>
    <w:rsid w:val="00A0477F"/>
    <w:rsid w:val="00A05AEB"/>
    <w:rsid w:val="00A075BF"/>
    <w:rsid w:val="00A101D4"/>
    <w:rsid w:val="00A1056E"/>
    <w:rsid w:val="00A107BD"/>
    <w:rsid w:val="00A108A8"/>
    <w:rsid w:val="00A113F3"/>
    <w:rsid w:val="00A11985"/>
    <w:rsid w:val="00A11CFF"/>
    <w:rsid w:val="00A11FDC"/>
    <w:rsid w:val="00A133FC"/>
    <w:rsid w:val="00A136D4"/>
    <w:rsid w:val="00A138E2"/>
    <w:rsid w:val="00A144E9"/>
    <w:rsid w:val="00A14D2F"/>
    <w:rsid w:val="00A1576D"/>
    <w:rsid w:val="00A15B5B"/>
    <w:rsid w:val="00A16176"/>
    <w:rsid w:val="00A170A1"/>
    <w:rsid w:val="00A216F8"/>
    <w:rsid w:val="00A219A5"/>
    <w:rsid w:val="00A21B85"/>
    <w:rsid w:val="00A221C9"/>
    <w:rsid w:val="00A229C1"/>
    <w:rsid w:val="00A22EED"/>
    <w:rsid w:val="00A22FBC"/>
    <w:rsid w:val="00A23359"/>
    <w:rsid w:val="00A233E7"/>
    <w:rsid w:val="00A25958"/>
    <w:rsid w:val="00A26EB1"/>
    <w:rsid w:val="00A2766A"/>
    <w:rsid w:val="00A276A1"/>
    <w:rsid w:val="00A27C16"/>
    <w:rsid w:val="00A27C70"/>
    <w:rsid w:val="00A31059"/>
    <w:rsid w:val="00A3129A"/>
    <w:rsid w:val="00A3188D"/>
    <w:rsid w:val="00A32079"/>
    <w:rsid w:val="00A348CE"/>
    <w:rsid w:val="00A34CF5"/>
    <w:rsid w:val="00A35452"/>
    <w:rsid w:val="00A36CEB"/>
    <w:rsid w:val="00A37B6E"/>
    <w:rsid w:val="00A4040E"/>
    <w:rsid w:val="00A40659"/>
    <w:rsid w:val="00A41D92"/>
    <w:rsid w:val="00A42100"/>
    <w:rsid w:val="00A42A38"/>
    <w:rsid w:val="00A42F36"/>
    <w:rsid w:val="00A434B0"/>
    <w:rsid w:val="00A4420B"/>
    <w:rsid w:val="00A442E0"/>
    <w:rsid w:val="00A44B16"/>
    <w:rsid w:val="00A46B4D"/>
    <w:rsid w:val="00A47428"/>
    <w:rsid w:val="00A475F3"/>
    <w:rsid w:val="00A476F7"/>
    <w:rsid w:val="00A47CC3"/>
    <w:rsid w:val="00A47E79"/>
    <w:rsid w:val="00A50039"/>
    <w:rsid w:val="00A50EDE"/>
    <w:rsid w:val="00A50F92"/>
    <w:rsid w:val="00A51451"/>
    <w:rsid w:val="00A51505"/>
    <w:rsid w:val="00A51D19"/>
    <w:rsid w:val="00A528B1"/>
    <w:rsid w:val="00A54373"/>
    <w:rsid w:val="00A54FF0"/>
    <w:rsid w:val="00A55D08"/>
    <w:rsid w:val="00A5689F"/>
    <w:rsid w:val="00A56B66"/>
    <w:rsid w:val="00A579BD"/>
    <w:rsid w:val="00A6175C"/>
    <w:rsid w:val="00A621CC"/>
    <w:rsid w:val="00A6233A"/>
    <w:rsid w:val="00A63623"/>
    <w:rsid w:val="00A64366"/>
    <w:rsid w:val="00A649C0"/>
    <w:rsid w:val="00A64A8F"/>
    <w:rsid w:val="00A64E2C"/>
    <w:rsid w:val="00A64F9E"/>
    <w:rsid w:val="00A651A5"/>
    <w:rsid w:val="00A662C1"/>
    <w:rsid w:val="00A671AF"/>
    <w:rsid w:val="00A67454"/>
    <w:rsid w:val="00A70DCE"/>
    <w:rsid w:val="00A70E28"/>
    <w:rsid w:val="00A713D2"/>
    <w:rsid w:val="00A719B0"/>
    <w:rsid w:val="00A71CA7"/>
    <w:rsid w:val="00A7204A"/>
    <w:rsid w:val="00A7221C"/>
    <w:rsid w:val="00A72878"/>
    <w:rsid w:val="00A7310D"/>
    <w:rsid w:val="00A737BD"/>
    <w:rsid w:val="00A73E8F"/>
    <w:rsid w:val="00A75CFB"/>
    <w:rsid w:val="00A76192"/>
    <w:rsid w:val="00A764DC"/>
    <w:rsid w:val="00A76590"/>
    <w:rsid w:val="00A766A1"/>
    <w:rsid w:val="00A77AF5"/>
    <w:rsid w:val="00A77C57"/>
    <w:rsid w:val="00A80229"/>
    <w:rsid w:val="00A80872"/>
    <w:rsid w:val="00A81D37"/>
    <w:rsid w:val="00A829FC"/>
    <w:rsid w:val="00A82BC7"/>
    <w:rsid w:val="00A84A01"/>
    <w:rsid w:val="00A85273"/>
    <w:rsid w:val="00A85F13"/>
    <w:rsid w:val="00A86483"/>
    <w:rsid w:val="00A866A1"/>
    <w:rsid w:val="00A86B22"/>
    <w:rsid w:val="00A86E91"/>
    <w:rsid w:val="00A90A7F"/>
    <w:rsid w:val="00A90F70"/>
    <w:rsid w:val="00A90FFF"/>
    <w:rsid w:val="00A912BA"/>
    <w:rsid w:val="00A913DE"/>
    <w:rsid w:val="00A91634"/>
    <w:rsid w:val="00A917E8"/>
    <w:rsid w:val="00A91999"/>
    <w:rsid w:val="00A91A26"/>
    <w:rsid w:val="00A94E05"/>
    <w:rsid w:val="00A95B4C"/>
    <w:rsid w:val="00A96A8D"/>
    <w:rsid w:val="00A96B08"/>
    <w:rsid w:val="00A976B1"/>
    <w:rsid w:val="00AA04F3"/>
    <w:rsid w:val="00AA1975"/>
    <w:rsid w:val="00AA3B87"/>
    <w:rsid w:val="00AA43B3"/>
    <w:rsid w:val="00AA495E"/>
    <w:rsid w:val="00AA515C"/>
    <w:rsid w:val="00AA5520"/>
    <w:rsid w:val="00AA6142"/>
    <w:rsid w:val="00AA6F96"/>
    <w:rsid w:val="00AB0413"/>
    <w:rsid w:val="00AB1308"/>
    <w:rsid w:val="00AB3FEF"/>
    <w:rsid w:val="00AB476C"/>
    <w:rsid w:val="00AB4C28"/>
    <w:rsid w:val="00AB4E36"/>
    <w:rsid w:val="00AB5584"/>
    <w:rsid w:val="00AB6AE0"/>
    <w:rsid w:val="00AB7110"/>
    <w:rsid w:val="00AB7EFB"/>
    <w:rsid w:val="00AC025F"/>
    <w:rsid w:val="00AC065D"/>
    <w:rsid w:val="00AC2CF6"/>
    <w:rsid w:val="00AC2FC1"/>
    <w:rsid w:val="00AC3836"/>
    <w:rsid w:val="00AC3E59"/>
    <w:rsid w:val="00AC41CE"/>
    <w:rsid w:val="00AC427D"/>
    <w:rsid w:val="00AC462E"/>
    <w:rsid w:val="00AC5A8F"/>
    <w:rsid w:val="00AC5E2E"/>
    <w:rsid w:val="00AC66F0"/>
    <w:rsid w:val="00AC68AC"/>
    <w:rsid w:val="00AC78B2"/>
    <w:rsid w:val="00AC79C8"/>
    <w:rsid w:val="00AD15DC"/>
    <w:rsid w:val="00AD1B5B"/>
    <w:rsid w:val="00AD1D1E"/>
    <w:rsid w:val="00AD2617"/>
    <w:rsid w:val="00AD327C"/>
    <w:rsid w:val="00AD3389"/>
    <w:rsid w:val="00AD3708"/>
    <w:rsid w:val="00AD5676"/>
    <w:rsid w:val="00AD5804"/>
    <w:rsid w:val="00AD5B28"/>
    <w:rsid w:val="00AD5C66"/>
    <w:rsid w:val="00AD6366"/>
    <w:rsid w:val="00AD758A"/>
    <w:rsid w:val="00AE0C3F"/>
    <w:rsid w:val="00AE0CF6"/>
    <w:rsid w:val="00AE1C42"/>
    <w:rsid w:val="00AE1DFA"/>
    <w:rsid w:val="00AE2F1C"/>
    <w:rsid w:val="00AE3458"/>
    <w:rsid w:val="00AE3678"/>
    <w:rsid w:val="00AE555E"/>
    <w:rsid w:val="00AE610E"/>
    <w:rsid w:val="00AE70E1"/>
    <w:rsid w:val="00AF01FB"/>
    <w:rsid w:val="00AF0412"/>
    <w:rsid w:val="00AF0925"/>
    <w:rsid w:val="00AF1204"/>
    <w:rsid w:val="00AF1960"/>
    <w:rsid w:val="00AF19F8"/>
    <w:rsid w:val="00AF1C7A"/>
    <w:rsid w:val="00AF1EF3"/>
    <w:rsid w:val="00AF28CE"/>
    <w:rsid w:val="00AF34B3"/>
    <w:rsid w:val="00AF3703"/>
    <w:rsid w:val="00AF4107"/>
    <w:rsid w:val="00AF5433"/>
    <w:rsid w:val="00AF57E1"/>
    <w:rsid w:val="00AF63EE"/>
    <w:rsid w:val="00AF65F1"/>
    <w:rsid w:val="00AF726B"/>
    <w:rsid w:val="00AF779E"/>
    <w:rsid w:val="00B00683"/>
    <w:rsid w:val="00B01DD6"/>
    <w:rsid w:val="00B022A1"/>
    <w:rsid w:val="00B02623"/>
    <w:rsid w:val="00B039E1"/>
    <w:rsid w:val="00B03A13"/>
    <w:rsid w:val="00B0420E"/>
    <w:rsid w:val="00B04574"/>
    <w:rsid w:val="00B04711"/>
    <w:rsid w:val="00B04E59"/>
    <w:rsid w:val="00B05219"/>
    <w:rsid w:val="00B0659C"/>
    <w:rsid w:val="00B0702B"/>
    <w:rsid w:val="00B073DB"/>
    <w:rsid w:val="00B07456"/>
    <w:rsid w:val="00B07494"/>
    <w:rsid w:val="00B101A8"/>
    <w:rsid w:val="00B1049A"/>
    <w:rsid w:val="00B10BD9"/>
    <w:rsid w:val="00B10F8D"/>
    <w:rsid w:val="00B12608"/>
    <w:rsid w:val="00B12825"/>
    <w:rsid w:val="00B13799"/>
    <w:rsid w:val="00B15357"/>
    <w:rsid w:val="00B15CBC"/>
    <w:rsid w:val="00B166CB"/>
    <w:rsid w:val="00B177B9"/>
    <w:rsid w:val="00B21035"/>
    <w:rsid w:val="00B213DA"/>
    <w:rsid w:val="00B21992"/>
    <w:rsid w:val="00B22970"/>
    <w:rsid w:val="00B22DFD"/>
    <w:rsid w:val="00B2396E"/>
    <w:rsid w:val="00B23B14"/>
    <w:rsid w:val="00B23CB4"/>
    <w:rsid w:val="00B24D27"/>
    <w:rsid w:val="00B2524B"/>
    <w:rsid w:val="00B253A5"/>
    <w:rsid w:val="00B25482"/>
    <w:rsid w:val="00B25842"/>
    <w:rsid w:val="00B26131"/>
    <w:rsid w:val="00B264D2"/>
    <w:rsid w:val="00B2651A"/>
    <w:rsid w:val="00B26B18"/>
    <w:rsid w:val="00B26C98"/>
    <w:rsid w:val="00B3046F"/>
    <w:rsid w:val="00B304CC"/>
    <w:rsid w:val="00B307DC"/>
    <w:rsid w:val="00B30DC8"/>
    <w:rsid w:val="00B316A7"/>
    <w:rsid w:val="00B31723"/>
    <w:rsid w:val="00B328CA"/>
    <w:rsid w:val="00B32F46"/>
    <w:rsid w:val="00B33614"/>
    <w:rsid w:val="00B33AF3"/>
    <w:rsid w:val="00B34722"/>
    <w:rsid w:val="00B35194"/>
    <w:rsid w:val="00B351EA"/>
    <w:rsid w:val="00B35D8A"/>
    <w:rsid w:val="00B3626D"/>
    <w:rsid w:val="00B362DD"/>
    <w:rsid w:val="00B36B15"/>
    <w:rsid w:val="00B37363"/>
    <w:rsid w:val="00B37417"/>
    <w:rsid w:val="00B37AB7"/>
    <w:rsid w:val="00B417A5"/>
    <w:rsid w:val="00B41D32"/>
    <w:rsid w:val="00B42074"/>
    <w:rsid w:val="00B42162"/>
    <w:rsid w:val="00B424BE"/>
    <w:rsid w:val="00B42660"/>
    <w:rsid w:val="00B430D6"/>
    <w:rsid w:val="00B436CD"/>
    <w:rsid w:val="00B44CDE"/>
    <w:rsid w:val="00B46CF6"/>
    <w:rsid w:val="00B47409"/>
    <w:rsid w:val="00B504AD"/>
    <w:rsid w:val="00B51732"/>
    <w:rsid w:val="00B51E7E"/>
    <w:rsid w:val="00B51F0D"/>
    <w:rsid w:val="00B52DF7"/>
    <w:rsid w:val="00B53287"/>
    <w:rsid w:val="00B543C9"/>
    <w:rsid w:val="00B56039"/>
    <w:rsid w:val="00B56432"/>
    <w:rsid w:val="00B568B0"/>
    <w:rsid w:val="00B569BE"/>
    <w:rsid w:val="00B57D3A"/>
    <w:rsid w:val="00B60CEA"/>
    <w:rsid w:val="00B61CF9"/>
    <w:rsid w:val="00B62322"/>
    <w:rsid w:val="00B62BD8"/>
    <w:rsid w:val="00B63564"/>
    <w:rsid w:val="00B6382E"/>
    <w:rsid w:val="00B644D7"/>
    <w:rsid w:val="00B655A0"/>
    <w:rsid w:val="00B663D6"/>
    <w:rsid w:val="00B66B02"/>
    <w:rsid w:val="00B67A21"/>
    <w:rsid w:val="00B70973"/>
    <w:rsid w:val="00B70A7F"/>
    <w:rsid w:val="00B70AC2"/>
    <w:rsid w:val="00B70BF9"/>
    <w:rsid w:val="00B717F9"/>
    <w:rsid w:val="00B71F96"/>
    <w:rsid w:val="00B725F0"/>
    <w:rsid w:val="00B73437"/>
    <w:rsid w:val="00B738B0"/>
    <w:rsid w:val="00B743FF"/>
    <w:rsid w:val="00B74491"/>
    <w:rsid w:val="00B744E6"/>
    <w:rsid w:val="00B74E98"/>
    <w:rsid w:val="00B758FC"/>
    <w:rsid w:val="00B762C0"/>
    <w:rsid w:val="00B767E3"/>
    <w:rsid w:val="00B7681A"/>
    <w:rsid w:val="00B77440"/>
    <w:rsid w:val="00B77CCB"/>
    <w:rsid w:val="00B77D07"/>
    <w:rsid w:val="00B80658"/>
    <w:rsid w:val="00B80DDE"/>
    <w:rsid w:val="00B816F9"/>
    <w:rsid w:val="00B82C0A"/>
    <w:rsid w:val="00B837EF"/>
    <w:rsid w:val="00B839EF"/>
    <w:rsid w:val="00B83F00"/>
    <w:rsid w:val="00B844D5"/>
    <w:rsid w:val="00B84799"/>
    <w:rsid w:val="00B84F8C"/>
    <w:rsid w:val="00B85278"/>
    <w:rsid w:val="00B86120"/>
    <w:rsid w:val="00B86984"/>
    <w:rsid w:val="00B86BFA"/>
    <w:rsid w:val="00B86E9A"/>
    <w:rsid w:val="00B900CA"/>
    <w:rsid w:val="00B901A7"/>
    <w:rsid w:val="00B9048C"/>
    <w:rsid w:val="00B90507"/>
    <w:rsid w:val="00B9055A"/>
    <w:rsid w:val="00B90754"/>
    <w:rsid w:val="00B91910"/>
    <w:rsid w:val="00B91E5A"/>
    <w:rsid w:val="00B926FA"/>
    <w:rsid w:val="00B9363A"/>
    <w:rsid w:val="00B9363D"/>
    <w:rsid w:val="00B93950"/>
    <w:rsid w:val="00B93F63"/>
    <w:rsid w:val="00B9411B"/>
    <w:rsid w:val="00B94A37"/>
    <w:rsid w:val="00B94D26"/>
    <w:rsid w:val="00B959A0"/>
    <w:rsid w:val="00B96588"/>
    <w:rsid w:val="00B97A88"/>
    <w:rsid w:val="00BA083F"/>
    <w:rsid w:val="00BA08D7"/>
    <w:rsid w:val="00BA1048"/>
    <w:rsid w:val="00BA13DE"/>
    <w:rsid w:val="00BA1FCF"/>
    <w:rsid w:val="00BA22C4"/>
    <w:rsid w:val="00BA3476"/>
    <w:rsid w:val="00BA347C"/>
    <w:rsid w:val="00BA399A"/>
    <w:rsid w:val="00BA4B3A"/>
    <w:rsid w:val="00BA4E4E"/>
    <w:rsid w:val="00BA5674"/>
    <w:rsid w:val="00BA5F4D"/>
    <w:rsid w:val="00BA668E"/>
    <w:rsid w:val="00BA6E57"/>
    <w:rsid w:val="00BA70A2"/>
    <w:rsid w:val="00BA71BE"/>
    <w:rsid w:val="00BB056B"/>
    <w:rsid w:val="00BB14A2"/>
    <w:rsid w:val="00BB1A1E"/>
    <w:rsid w:val="00BB1ABE"/>
    <w:rsid w:val="00BB1BF4"/>
    <w:rsid w:val="00BB1E72"/>
    <w:rsid w:val="00BB2062"/>
    <w:rsid w:val="00BB237D"/>
    <w:rsid w:val="00BB3CA9"/>
    <w:rsid w:val="00BB4003"/>
    <w:rsid w:val="00BB4DDC"/>
    <w:rsid w:val="00BB5353"/>
    <w:rsid w:val="00BB5815"/>
    <w:rsid w:val="00BB60DC"/>
    <w:rsid w:val="00BB6595"/>
    <w:rsid w:val="00BB73C0"/>
    <w:rsid w:val="00BB7C49"/>
    <w:rsid w:val="00BC0238"/>
    <w:rsid w:val="00BC04EE"/>
    <w:rsid w:val="00BC06CE"/>
    <w:rsid w:val="00BC1E1E"/>
    <w:rsid w:val="00BC2170"/>
    <w:rsid w:val="00BC357C"/>
    <w:rsid w:val="00BC35F6"/>
    <w:rsid w:val="00BC3978"/>
    <w:rsid w:val="00BC4716"/>
    <w:rsid w:val="00BC4923"/>
    <w:rsid w:val="00BC4D2D"/>
    <w:rsid w:val="00BC5A5A"/>
    <w:rsid w:val="00BC6578"/>
    <w:rsid w:val="00BC703C"/>
    <w:rsid w:val="00BC73FF"/>
    <w:rsid w:val="00BC77F7"/>
    <w:rsid w:val="00BC7A3B"/>
    <w:rsid w:val="00BD04E3"/>
    <w:rsid w:val="00BD0F0B"/>
    <w:rsid w:val="00BD1272"/>
    <w:rsid w:val="00BD141C"/>
    <w:rsid w:val="00BD1F0D"/>
    <w:rsid w:val="00BD285B"/>
    <w:rsid w:val="00BD2A62"/>
    <w:rsid w:val="00BD32DD"/>
    <w:rsid w:val="00BD359E"/>
    <w:rsid w:val="00BD43B3"/>
    <w:rsid w:val="00BD4A5C"/>
    <w:rsid w:val="00BD4C02"/>
    <w:rsid w:val="00BD5616"/>
    <w:rsid w:val="00BD5EC7"/>
    <w:rsid w:val="00BD6CC1"/>
    <w:rsid w:val="00BD71D7"/>
    <w:rsid w:val="00BE09F3"/>
    <w:rsid w:val="00BE0D48"/>
    <w:rsid w:val="00BE125F"/>
    <w:rsid w:val="00BE2589"/>
    <w:rsid w:val="00BE2FD4"/>
    <w:rsid w:val="00BE33B0"/>
    <w:rsid w:val="00BE4786"/>
    <w:rsid w:val="00BE4C34"/>
    <w:rsid w:val="00BE4C7D"/>
    <w:rsid w:val="00BE5604"/>
    <w:rsid w:val="00BE5A13"/>
    <w:rsid w:val="00BE62F8"/>
    <w:rsid w:val="00BE6300"/>
    <w:rsid w:val="00BE6514"/>
    <w:rsid w:val="00BE6A6B"/>
    <w:rsid w:val="00BE720F"/>
    <w:rsid w:val="00BE73AA"/>
    <w:rsid w:val="00BE7441"/>
    <w:rsid w:val="00BE74BC"/>
    <w:rsid w:val="00BE7909"/>
    <w:rsid w:val="00BE7AB6"/>
    <w:rsid w:val="00BF057A"/>
    <w:rsid w:val="00BF0FF2"/>
    <w:rsid w:val="00BF1211"/>
    <w:rsid w:val="00BF13B8"/>
    <w:rsid w:val="00BF261D"/>
    <w:rsid w:val="00BF2CD5"/>
    <w:rsid w:val="00BF2FA8"/>
    <w:rsid w:val="00BF3A96"/>
    <w:rsid w:val="00BF3D52"/>
    <w:rsid w:val="00BF438B"/>
    <w:rsid w:val="00BF4A5E"/>
    <w:rsid w:val="00BF4D56"/>
    <w:rsid w:val="00BF4E0C"/>
    <w:rsid w:val="00BF59CB"/>
    <w:rsid w:val="00BF5DE1"/>
    <w:rsid w:val="00BF60FC"/>
    <w:rsid w:val="00BF6316"/>
    <w:rsid w:val="00BF6D3B"/>
    <w:rsid w:val="00BF6EAC"/>
    <w:rsid w:val="00BF7215"/>
    <w:rsid w:val="00BF7A54"/>
    <w:rsid w:val="00C00324"/>
    <w:rsid w:val="00C00D74"/>
    <w:rsid w:val="00C01062"/>
    <w:rsid w:val="00C01679"/>
    <w:rsid w:val="00C02587"/>
    <w:rsid w:val="00C027D0"/>
    <w:rsid w:val="00C0296A"/>
    <w:rsid w:val="00C02F63"/>
    <w:rsid w:val="00C02F82"/>
    <w:rsid w:val="00C03097"/>
    <w:rsid w:val="00C03743"/>
    <w:rsid w:val="00C03767"/>
    <w:rsid w:val="00C048BC"/>
    <w:rsid w:val="00C05AA6"/>
    <w:rsid w:val="00C05DCF"/>
    <w:rsid w:val="00C06022"/>
    <w:rsid w:val="00C06040"/>
    <w:rsid w:val="00C061EE"/>
    <w:rsid w:val="00C0692C"/>
    <w:rsid w:val="00C06BDB"/>
    <w:rsid w:val="00C06CA5"/>
    <w:rsid w:val="00C072E4"/>
    <w:rsid w:val="00C07DA3"/>
    <w:rsid w:val="00C07E2F"/>
    <w:rsid w:val="00C10B30"/>
    <w:rsid w:val="00C124A3"/>
    <w:rsid w:val="00C126E4"/>
    <w:rsid w:val="00C139CF"/>
    <w:rsid w:val="00C1409A"/>
    <w:rsid w:val="00C14FF1"/>
    <w:rsid w:val="00C15B22"/>
    <w:rsid w:val="00C160E2"/>
    <w:rsid w:val="00C161E3"/>
    <w:rsid w:val="00C1659C"/>
    <w:rsid w:val="00C20592"/>
    <w:rsid w:val="00C20614"/>
    <w:rsid w:val="00C20D93"/>
    <w:rsid w:val="00C21580"/>
    <w:rsid w:val="00C21690"/>
    <w:rsid w:val="00C227F6"/>
    <w:rsid w:val="00C22BA5"/>
    <w:rsid w:val="00C2398F"/>
    <w:rsid w:val="00C24744"/>
    <w:rsid w:val="00C26015"/>
    <w:rsid w:val="00C2636E"/>
    <w:rsid w:val="00C26445"/>
    <w:rsid w:val="00C26505"/>
    <w:rsid w:val="00C2653A"/>
    <w:rsid w:val="00C26AEF"/>
    <w:rsid w:val="00C2716B"/>
    <w:rsid w:val="00C271AE"/>
    <w:rsid w:val="00C30211"/>
    <w:rsid w:val="00C30FD7"/>
    <w:rsid w:val="00C31146"/>
    <w:rsid w:val="00C31C85"/>
    <w:rsid w:val="00C336E5"/>
    <w:rsid w:val="00C33F5C"/>
    <w:rsid w:val="00C348D8"/>
    <w:rsid w:val="00C349EF"/>
    <w:rsid w:val="00C363BB"/>
    <w:rsid w:val="00C365C0"/>
    <w:rsid w:val="00C3699D"/>
    <w:rsid w:val="00C37268"/>
    <w:rsid w:val="00C376BF"/>
    <w:rsid w:val="00C409FB"/>
    <w:rsid w:val="00C42A99"/>
    <w:rsid w:val="00C42C20"/>
    <w:rsid w:val="00C42F37"/>
    <w:rsid w:val="00C43008"/>
    <w:rsid w:val="00C4331F"/>
    <w:rsid w:val="00C43D2C"/>
    <w:rsid w:val="00C43F69"/>
    <w:rsid w:val="00C44005"/>
    <w:rsid w:val="00C444C2"/>
    <w:rsid w:val="00C44E8C"/>
    <w:rsid w:val="00C450DE"/>
    <w:rsid w:val="00C45379"/>
    <w:rsid w:val="00C45584"/>
    <w:rsid w:val="00C46215"/>
    <w:rsid w:val="00C476D1"/>
    <w:rsid w:val="00C50D11"/>
    <w:rsid w:val="00C50DB5"/>
    <w:rsid w:val="00C50E68"/>
    <w:rsid w:val="00C50EC7"/>
    <w:rsid w:val="00C522F1"/>
    <w:rsid w:val="00C52607"/>
    <w:rsid w:val="00C52E5A"/>
    <w:rsid w:val="00C535D8"/>
    <w:rsid w:val="00C536E5"/>
    <w:rsid w:val="00C552C7"/>
    <w:rsid w:val="00C56635"/>
    <w:rsid w:val="00C56DD3"/>
    <w:rsid w:val="00C60448"/>
    <w:rsid w:val="00C6053C"/>
    <w:rsid w:val="00C60CDB"/>
    <w:rsid w:val="00C6100B"/>
    <w:rsid w:val="00C610DC"/>
    <w:rsid w:val="00C611D9"/>
    <w:rsid w:val="00C6144E"/>
    <w:rsid w:val="00C615A6"/>
    <w:rsid w:val="00C624E7"/>
    <w:rsid w:val="00C62C21"/>
    <w:rsid w:val="00C632A2"/>
    <w:rsid w:val="00C633FD"/>
    <w:rsid w:val="00C63961"/>
    <w:rsid w:val="00C645DA"/>
    <w:rsid w:val="00C65473"/>
    <w:rsid w:val="00C6657E"/>
    <w:rsid w:val="00C6685A"/>
    <w:rsid w:val="00C6689A"/>
    <w:rsid w:val="00C66B3E"/>
    <w:rsid w:val="00C6703B"/>
    <w:rsid w:val="00C67813"/>
    <w:rsid w:val="00C71B18"/>
    <w:rsid w:val="00C739ED"/>
    <w:rsid w:val="00C73F60"/>
    <w:rsid w:val="00C74EAC"/>
    <w:rsid w:val="00C74EE3"/>
    <w:rsid w:val="00C74FC4"/>
    <w:rsid w:val="00C75A62"/>
    <w:rsid w:val="00C75A85"/>
    <w:rsid w:val="00C7630F"/>
    <w:rsid w:val="00C77D75"/>
    <w:rsid w:val="00C80288"/>
    <w:rsid w:val="00C807C8"/>
    <w:rsid w:val="00C823ED"/>
    <w:rsid w:val="00C829A8"/>
    <w:rsid w:val="00C831A8"/>
    <w:rsid w:val="00C83602"/>
    <w:rsid w:val="00C84180"/>
    <w:rsid w:val="00C84240"/>
    <w:rsid w:val="00C84A5E"/>
    <w:rsid w:val="00C84FD1"/>
    <w:rsid w:val="00C861A4"/>
    <w:rsid w:val="00C86879"/>
    <w:rsid w:val="00C86B3B"/>
    <w:rsid w:val="00C871E2"/>
    <w:rsid w:val="00C872B3"/>
    <w:rsid w:val="00C90BF9"/>
    <w:rsid w:val="00C90CAE"/>
    <w:rsid w:val="00C936DB"/>
    <w:rsid w:val="00C94AC3"/>
    <w:rsid w:val="00C95E47"/>
    <w:rsid w:val="00C97E5E"/>
    <w:rsid w:val="00CA24EE"/>
    <w:rsid w:val="00CA2513"/>
    <w:rsid w:val="00CA3FDA"/>
    <w:rsid w:val="00CA4B7E"/>
    <w:rsid w:val="00CA53CF"/>
    <w:rsid w:val="00CA5457"/>
    <w:rsid w:val="00CA591A"/>
    <w:rsid w:val="00CA592C"/>
    <w:rsid w:val="00CA601D"/>
    <w:rsid w:val="00CA77D9"/>
    <w:rsid w:val="00CB08E6"/>
    <w:rsid w:val="00CB1A8D"/>
    <w:rsid w:val="00CB2AE7"/>
    <w:rsid w:val="00CB4E48"/>
    <w:rsid w:val="00CB542A"/>
    <w:rsid w:val="00CB5DF7"/>
    <w:rsid w:val="00CB6500"/>
    <w:rsid w:val="00CB6BCC"/>
    <w:rsid w:val="00CB6CB7"/>
    <w:rsid w:val="00CB7C1B"/>
    <w:rsid w:val="00CB7CDB"/>
    <w:rsid w:val="00CB7E78"/>
    <w:rsid w:val="00CC0D34"/>
    <w:rsid w:val="00CC1251"/>
    <w:rsid w:val="00CC1DFE"/>
    <w:rsid w:val="00CC244F"/>
    <w:rsid w:val="00CC24F7"/>
    <w:rsid w:val="00CC2F14"/>
    <w:rsid w:val="00CC35AD"/>
    <w:rsid w:val="00CC35C2"/>
    <w:rsid w:val="00CC389C"/>
    <w:rsid w:val="00CC5341"/>
    <w:rsid w:val="00CC5442"/>
    <w:rsid w:val="00CC5E55"/>
    <w:rsid w:val="00CC5F80"/>
    <w:rsid w:val="00CC631A"/>
    <w:rsid w:val="00CC6D27"/>
    <w:rsid w:val="00CC79BE"/>
    <w:rsid w:val="00CD0146"/>
    <w:rsid w:val="00CD08DB"/>
    <w:rsid w:val="00CD1931"/>
    <w:rsid w:val="00CD2005"/>
    <w:rsid w:val="00CD20F3"/>
    <w:rsid w:val="00CD37F0"/>
    <w:rsid w:val="00CD3929"/>
    <w:rsid w:val="00CD540F"/>
    <w:rsid w:val="00CD57EC"/>
    <w:rsid w:val="00CD6BFA"/>
    <w:rsid w:val="00CD7759"/>
    <w:rsid w:val="00CD7955"/>
    <w:rsid w:val="00CE011A"/>
    <w:rsid w:val="00CE022A"/>
    <w:rsid w:val="00CE025C"/>
    <w:rsid w:val="00CE0991"/>
    <w:rsid w:val="00CE18A8"/>
    <w:rsid w:val="00CE1992"/>
    <w:rsid w:val="00CE1A3E"/>
    <w:rsid w:val="00CE2DE4"/>
    <w:rsid w:val="00CE4C31"/>
    <w:rsid w:val="00CE4ED6"/>
    <w:rsid w:val="00CE5291"/>
    <w:rsid w:val="00CE64CB"/>
    <w:rsid w:val="00CE653A"/>
    <w:rsid w:val="00CE7391"/>
    <w:rsid w:val="00CE77AF"/>
    <w:rsid w:val="00CF0279"/>
    <w:rsid w:val="00CF1952"/>
    <w:rsid w:val="00CF2DA9"/>
    <w:rsid w:val="00CF2DAE"/>
    <w:rsid w:val="00CF400C"/>
    <w:rsid w:val="00CF4F4E"/>
    <w:rsid w:val="00CF574F"/>
    <w:rsid w:val="00CF580D"/>
    <w:rsid w:val="00CF74FC"/>
    <w:rsid w:val="00D00384"/>
    <w:rsid w:val="00D0042D"/>
    <w:rsid w:val="00D00B1A"/>
    <w:rsid w:val="00D010D5"/>
    <w:rsid w:val="00D01442"/>
    <w:rsid w:val="00D01564"/>
    <w:rsid w:val="00D01D65"/>
    <w:rsid w:val="00D027AE"/>
    <w:rsid w:val="00D0362D"/>
    <w:rsid w:val="00D03ACB"/>
    <w:rsid w:val="00D048CC"/>
    <w:rsid w:val="00D04BB8"/>
    <w:rsid w:val="00D0574B"/>
    <w:rsid w:val="00D07188"/>
    <w:rsid w:val="00D10314"/>
    <w:rsid w:val="00D10DFF"/>
    <w:rsid w:val="00D1165B"/>
    <w:rsid w:val="00D124D1"/>
    <w:rsid w:val="00D126B2"/>
    <w:rsid w:val="00D1270F"/>
    <w:rsid w:val="00D12D17"/>
    <w:rsid w:val="00D13259"/>
    <w:rsid w:val="00D13498"/>
    <w:rsid w:val="00D1379F"/>
    <w:rsid w:val="00D137C2"/>
    <w:rsid w:val="00D13836"/>
    <w:rsid w:val="00D15C75"/>
    <w:rsid w:val="00D1734A"/>
    <w:rsid w:val="00D207EE"/>
    <w:rsid w:val="00D20CA7"/>
    <w:rsid w:val="00D21598"/>
    <w:rsid w:val="00D22722"/>
    <w:rsid w:val="00D22C19"/>
    <w:rsid w:val="00D22DB5"/>
    <w:rsid w:val="00D23CB0"/>
    <w:rsid w:val="00D242B2"/>
    <w:rsid w:val="00D24600"/>
    <w:rsid w:val="00D24C43"/>
    <w:rsid w:val="00D25D79"/>
    <w:rsid w:val="00D25E36"/>
    <w:rsid w:val="00D27037"/>
    <w:rsid w:val="00D27947"/>
    <w:rsid w:val="00D27B54"/>
    <w:rsid w:val="00D27BE4"/>
    <w:rsid w:val="00D32CDE"/>
    <w:rsid w:val="00D33740"/>
    <w:rsid w:val="00D3553C"/>
    <w:rsid w:val="00D359F7"/>
    <w:rsid w:val="00D37CA0"/>
    <w:rsid w:val="00D37CFA"/>
    <w:rsid w:val="00D40149"/>
    <w:rsid w:val="00D41CF6"/>
    <w:rsid w:val="00D424DE"/>
    <w:rsid w:val="00D4260E"/>
    <w:rsid w:val="00D427BA"/>
    <w:rsid w:val="00D445CC"/>
    <w:rsid w:val="00D44850"/>
    <w:rsid w:val="00D44878"/>
    <w:rsid w:val="00D44D64"/>
    <w:rsid w:val="00D46191"/>
    <w:rsid w:val="00D478E2"/>
    <w:rsid w:val="00D47BEC"/>
    <w:rsid w:val="00D47EC2"/>
    <w:rsid w:val="00D5045B"/>
    <w:rsid w:val="00D537B2"/>
    <w:rsid w:val="00D54665"/>
    <w:rsid w:val="00D54BEF"/>
    <w:rsid w:val="00D54EB6"/>
    <w:rsid w:val="00D56739"/>
    <w:rsid w:val="00D57729"/>
    <w:rsid w:val="00D57CAF"/>
    <w:rsid w:val="00D60250"/>
    <w:rsid w:val="00D602F6"/>
    <w:rsid w:val="00D6055F"/>
    <w:rsid w:val="00D60817"/>
    <w:rsid w:val="00D61136"/>
    <w:rsid w:val="00D61299"/>
    <w:rsid w:val="00D61731"/>
    <w:rsid w:val="00D61918"/>
    <w:rsid w:val="00D63628"/>
    <w:rsid w:val="00D63F38"/>
    <w:rsid w:val="00D6600F"/>
    <w:rsid w:val="00D6678E"/>
    <w:rsid w:val="00D66EE9"/>
    <w:rsid w:val="00D677E2"/>
    <w:rsid w:val="00D72E76"/>
    <w:rsid w:val="00D73202"/>
    <w:rsid w:val="00D73D50"/>
    <w:rsid w:val="00D73FB2"/>
    <w:rsid w:val="00D741EB"/>
    <w:rsid w:val="00D748C4"/>
    <w:rsid w:val="00D74D33"/>
    <w:rsid w:val="00D75689"/>
    <w:rsid w:val="00D7593A"/>
    <w:rsid w:val="00D761B7"/>
    <w:rsid w:val="00D766A1"/>
    <w:rsid w:val="00D76919"/>
    <w:rsid w:val="00D805E6"/>
    <w:rsid w:val="00D80B95"/>
    <w:rsid w:val="00D81105"/>
    <w:rsid w:val="00D8117D"/>
    <w:rsid w:val="00D81678"/>
    <w:rsid w:val="00D82843"/>
    <w:rsid w:val="00D83594"/>
    <w:rsid w:val="00D8379F"/>
    <w:rsid w:val="00D837F0"/>
    <w:rsid w:val="00D83BBC"/>
    <w:rsid w:val="00D83F5E"/>
    <w:rsid w:val="00D848DC"/>
    <w:rsid w:val="00D84BEC"/>
    <w:rsid w:val="00D8522D"/>
    <w:rsid w:val="00D8526A"/>
    <w:rsid w:val="00D85753"/>
    <w:rsid w:val="00D85BFE"/>
    <w:rsid w:val="00D8759E"/>
    <w:rsid w:val="00D876C5"/>
    <w:rsid w:val="00D8794D"/>
    <w:rsid w:val="00D87D74"/>
    <w:rsid w:val="00D90FC0"/>
    <w:rsid w:val="00D9129A"/>
    <w:rsid w:val="00D9171C"/>
    <w:rsid w:val="00D91A9A"/>
    <w:rsid w:val="00D91AD3"/>
    <w:rsid w:val="00D92249"/>
    <w:rsid w:val="00D92D6B"/>
    <w:rsid w:val="00D94B0A"/>
    <w:rsid w:val="00D94CC7"/>
    <w:rsid w:val="00D95D2D"/>
    <w:rsid w:val="00D96330"/>
    <w:rsid w:val="00D96A15"/>
    <w:rsid w:val="00D96B69"/>
    <w:rsid w:val="00D96C0B"/>
    <w:rsid w:val="00D96DF4"/>
    <w:rsid w:val="00D96F44"/>
    <w:rsid w:val="00D976C9"/>
    <w:rsid w:val="00D97B57"/>
    <w:rsid w:val="00DA0132"/>
    <w:rsid w:val="00DA0EA6"/>
    <w:rsid w:val="00DA17FB"/>
    <w:rsid w:val="00DA2908"/>
    <w:rsid w:val="00DA2C2D"/>
    <w:rsid w:val="00DA2D9F"/>
    <w:rsid w:val="00DA6486"/>
    <w:rsid w:val="00DA692B"/>
    <w:rsid w:val="00DA71C2"/>
    <w:rsid w:val="00DA7396"/>
    <w:rsid w:val="00DB026D"/>
    <w:rsid w:val="00DB0717"/>
    <w:rsid w:val="00DB09AB"/>
    <w:rsid w:val="00DB0A2C"/>
    <w:rsid w:val="00DB17D0"/>
    <w:rsid w:val="00DB1942"/>
    <w:rsid w:val="00DB1BFA"/>
    <w:rsid w:val="00DB2B22"/>
    <w:rsid w:val="00DB2B4B"/>
    <w:rsid w:val="00DB2EEA"/>
    <w:rsid w:val="00DB4CB0"/>
    <w:rsid w:val="00DB56A1"/>
    <w:rsid w:val="00DB6723"/>
    <w:rsid w:val="00DB69CE"/>
    <w:rsid w:val="00DB7D6D"/>
    <w:rsid w:val="00DC0314"/>
    <w:rsid w:val="00DC09BA"/>
    <w:rsid w:val="00DC36B6"/>
    <w:rsid w:val="00DC46A7"/>
    <w:rsid w:val="00DC4F12"/>
    <w:rsid w:val="00DC681D"/>
    <w:rsid w:val="00DC6952"/>
    <w:rsid w:val="00DC6BAA"/>
    <w:rsid w:val="00DC717F"/>
    <w:rsid w:val="00DC71FF"/>
    <w:rsid w:val="00DC7C4E"/>
    <w:rsid w:val="00DD18AC"/>
    <w:rsid w:val="00DD18B7"/>
    <w:rsid w:val="00DD2D27"/>
    <w:rsid w:val="00DD2F43"/>
    <w:rsid w:val="00DD32B8"/>
    <w:rsid w:val="00DD3FB1"/>
    <w:rsid w:val="00DD45CC"/>
    <w:rsid w:val="00DD546C"/>
    <w:rsid w:val="00DD5DFE"/>
    <w:rsid w:val="00DD6F06"/>
    <w:rsid w:val="00DE0282"/>
    <w:rsid w:val="00DE0A5F"/>
    <w:rsid w:val="00DE2946"/>
    <w:rsid w:val="00DE2E9C"/>
    <w:rsid w:val="00DE31DD"/>
    <w:rsid w:val="00DE33FF"/>
    <w:rsid w:val="00DE409A"/>
    <w:rsid w:val="00DE41C5"/>
    <w:rsid w:val="00DE5240"/>
    <w:rsid w:val="00DE5BD4"/>
    <w:rsid w:val="00DE5D02"/>
    <w:rsid w:val="00DE6CBC"/>
    <w:rsid w:val="00DE75E2"/>
    <w:rsid w:val="00DE7605"/>
    <w:rsid w:val="00DE7F47"/>
    <w:rsid w:val="00DF0E2C"/>
    <w:rsid w:val="00DF23A7"/>
    <w:rsid w:val="00DF2491"/>
    <w:rsid w:val="00DF2B98"/>
    <w:rsid w:val="00DF2F82"/>
    <w:rsid w:val="00DF3147"/>
    <w:rsid w:val="00DF32EB"/>
    <w:rsid w:val="00DF360A"/>
    <w:rsid w:val="00DF3FB2"/>
    <w:rsid w:val="00DF4A29"/>
    <w:rsid w:val="00DF4B2A"/>
    <w:rsid w:val="00DF5965"/>
    <w:rsid w:val="00DF6167"/>
    <w:rsid w:val="00DF62BA"/>
    <w:rsid w:val="00DF62FC"/>
    <w:rsid w:val="00DF7315"/>
    <w:rsid w:val="00DF7548"/>
    <w:rsid w:val="00E002A5"/>
    <w:rsid w:val="00E005BD"/>
    <w:rsid w:val="00E01566"/>
    <w:rsid w:val="00E01FF3"/>
    <w:rsid w:val="00E028C3"/>
    <w:rsid w:val="00E02BDD"/>
    <w:rsid w:val="00E03C5D"/>
    <w:rsid w:val="00E04CC5"/>
    <w:rsid w:val="00E05508"/>
    <w:rsid w:val="00E05675"/>
    <w:rsid w:val="00E05BCE"/>
    <w:rsid w:val="00E064AA"/>
    <w:rsid w:val="00E06640"/>
    <w:rsid w:val="00E07092"/>
    <w:rsid w:val="00E07A6D"/>
    <w:rsid w:val="00E12BE1"/>
    <w:rsid w:val="00E13EEA"/>
    <w:rsid w:val="00E14756"/>
    <w:rsid w:val="00E16023"/>
    <w:rsid w:val="00E176B7"/>
    <w:rsid w:val="00E17C10"/>
    <w:rsid w:val="00E17C14"/>
    <w:rsid w:val="00E203F5"/>
    <w:rsid w:val="00E222E6"/>
    <w:rsid w:val="00E22B77"/>
    <w:rsid w:val="00E22CDA"/>
    <w:rsid w:val="00E24088"/>
    <w:rsid w:val="00E246EE"/>
    <w:rsid w:val="00E24817"/>
    <w:rsid w:val="00E24C92"/>
    <w:rsid w:val="00E25006"/>
    <w:rsid w:val="00E26A7C"/>
    <w:rsid w:val="00E2715D"/>
    <w:rsid w:val="00E276EB"/>
    <w:rsid w:val="00E30DFC"/>
    <w:rsid w:val="00E31141"/>
    <w:rsid w:val="00E32086"/>
    <w:rsid w:val="00E32452"/>
    <w:rsid w:val="00E32A90"/>
    <w:rsid w:val="00E33844"/>
    <w:rsid w:val="00E33A86"/>
    <w:rsid w:val="00E33B4F"/>
    <w:rsid w:val="00E34242"/>
    <w:rsid w:val="00E35793"/>
    <w:rsid w:val="00E3652E"/>
    <w:rsid w:val="00E37CAE"/>
    <w:rsid w:val="00E37D30"/>
    <w:rsid w:val="00E4081D"/>
    <w:rsid w:val="00E40853"/>
    <w:rsid w:val="00E426D7"/>
    <w:rsid w:val="00E42767"/>
    <w:rsid w:val="00E4285C"/>
    <w:rsid w:val="00E42DB9"/>
    <w:rsid w:val="00E42E7F"/>
    <w:rsid w:val="00E4409B"/>
    <w:rsid w:val="00E44443"/>
    <w:rsid w:val="00E4447F"/>
    <w:rsid w:val="00E44621"/>
    <w:rsid w:val="00E44C9E"/>
    <w:rsid w:val="00E44D28"/>
    <w:rsid w:val="00E457F0"/>
    <w:rsid w:val="00E45927"/>
    <w:rsid w:val="00E45F3B"/>
    <w:rsid w:val="00E46180"/>
    <w:rsid w:val="00E467CE"/>
    <w:rsid w:val="00E46DFE"/>
    <w:rsid w:val="00E473C4"/>
    <w:rsid w:val="00E47F68"/>
    <w:rsid w:val="00E50504"/>
    <w:rsid w:val="00E506C3"/>
    <w:rsid w:val="00E50AA3"/>
    <w:rsid w:val="00E50AD7"/>
    <w:rsid w:val="00E51BD5"/>
    <w:rsid w:val="00E53045"/>
    <w:rsid w:val="00E53CF0"/>
    <w:rsid w:val="00E54648"/>
    <w:rsid w:val="00E54944"/>
    <w:rsid w:val="00E5589A"/>
    <w:rsid w:val="00E55BDE"/>
    <w:rsid w:val="00E569A2"/>
    <w:rsid w:val="00E56DD6"/>
    <w:rsid w:val="00E57EC8"/>
    <w:rsid w:val="00E60129"/>
    <w:rsid w:val="00E6288D"/>
    <w:rsid w:val="00E62DE5"/>
    <w:rsid w:val="00E62FB4"/>
    <w:rsid w:val="00E63995"/>
    <w:rsid w:val="00E63F01"/>
    <w:rsid w:val="00E64AA5"/>
    <w:rsid w:val="00E65563"/>
    <w:rsid w:val="00E657B3"/>
    <w:rsid w:val="00E6585C"/>
    <w:rsid w:val="00E65BE1"/>
    <w:rsid w:val="00E65BE6"/>
    <w:rsid w:val="00E67039"/>
    <w:rsid w:val="00E67363"/>
    <w:rsid w:val="00E674EB"/>
    <w:rsid w:val="00E67C36"/>
    <w:rsid w:val="00E67F8A"/>
    <w:rsid w:val="00E701F6"/>
    <w:rsid w:val="00E707CA"/>
    <w:rsid w:val="00E70AC9"/>
    <w:rsid w:val="00E71B99"/>
    <w:rsid w:val="00E7268E"/>
    <w:rsid w:val="00E72FF2"/>
    <w:rsid w:val="00E73A8B"/>
    <w:rsid w:val="00E73E1A"/>
    <w:rsid w:val="00E73EC4"/>
    <w:rsid w:val="00E73EDA"/>
    <w:rsid w:val="00E74B01"/>
    <w:rsid w:val="00E74BF6"/>
    <w:rsid w:val="00E7578B"/>
    <w:rsid w:val="00E75835"/>
    <w:rsid w:val="00E77566"/>
    <w:rsid w:val="00E775B1"/>
    <w:rsid w:val="00E77E5C"/>
    <w:rsid w:val="00E8098A"/>
    <w:rsid w:val="00E81661"/>
    <w:rsid w:val="00E81D2F"/>
    <w:rsid w:val="00E82096"/>
    <w:rsid w:val="00E823E8"/>
    <w:rsid w:val="00E8359D"/>
    <w:rsid w:val="00E83A89"/>
    <w:rsid w:val="00E844E5"/>
    <w:rsid w:val="00E85452"/>
    <w:rsid w:val="00E85968"/>
    <w:rsid w:val="00E85BD9"/>
    <w:rsid w:val="00E87F9C"/>
    <w:rsid w:val="00E90272"/>
    <w:rsid w:val="00E911D1"/>
    <w:rsid w:val="00E9131A"/>
    <w:rsid w:val="00E917C5"/>
    <w:rsid w:val="00E92222"/>
    <w:rsid w:val="00E926AC"/>
    <w:rsid w:val="00E92EEA"/>
    <w:rsid w:val="00E936A4"/>
    <w:rsid w:val="00E946BE"/>
    <w:rsid w:val="00E94842"/>
    <w:rsid w:val="00E948A9"/>
    <w:rsid w:val="00E9505C"/>
    <w:rsid w:val="00E95538"/>
    <w:rsid w:val="00E95C1E"/>
    <w:rsid w:val="00EA0B4F"/>
    <w:rsid w:val="00EA170C"/>
    <w:rsid w:val="00EA2210"/>
    <w:rsid w:val="00EA2C3C"/>
    <w:rsid w:val="00EA2FFE"/>
    <w:rsid w:val="00EA486A"/>
    <w:rsid w:val="00EA5930"/>
    <w:rsid w:val="00EA63A0"/>
    <w:rsid w:val="00EA6915"/>
    <w:rsid w:val="00EA6D35"/>
    <w:rsid w:val="00EA6ECB"/>
    <w:rsid w:val="00EB1CF2"/>
    <w:rsid w:val="00EB1FC7"/>
    <w:rsid w:val="00EB61B8"/>
    <w:rsid w:val="00EB68BB"/>
    <w:rsid w:val="00EB6EE7"/>
    <w:rsid w:val="00EB6FF4"/>
    <w:rsid w:val="00EB728A"/>
    <w:rsid w:val="00EB77E2"/>
    <w:rsid w:val="00EB7D32"/>
    <w:rsid w:val="00EC0148"/>
    <w:rsid w:val="00EC0DF8"/>
    <w:rsid w:val="00EC0EB7"/>
    <w:rsid w:val="00EC131C"/>
    <w:rsid w:val="00EC34DC"/>
    <w:rsid w:val="00EC51FD"/>
    <w:rsid w:val="00EC56C6"/>
    <w:rsid w:val="00EC5CEF"/>
    <w:rsid w:val="00EC6831"/>
    <w:rsid w:val="00EC74CC"/>
    <w:rsid w:val="00EC7938"/>
    <w:rsid w:val="00ED014D"/>
    <w:rsid w:val="00ED09E6"/>
    <w:rsid w:val="00ED0B93"/>
    <w:rsid w:val="00ED182D"/>
    <w:rsid w:val="00ED191F"/>
    <w:rsid w:val="00ED2562"/>
    <w:rsid w:val="00ED34D1"/>
    <w:rsid w:val="00ED4BF8"/>
    <w:rsid w:val="00ED5229"/>
    <w:rsid w:val="00ED53A4"/>
    <w:rsid w:val="00ED6030"/>
    <w:rsid w:val="00ED6608"/>
    <w:rsid w:val="00ED6C38"/>
    <w:rsid w:val="00ED6E73"/>
    <w:rsid w:val="00ED6E94"/>
    <w:rsid w:val="00ED6EC6"/>
    <w:rsid w:val="00ED7239"/>
    <w:rsid w:val="00ED73DA"/>
    <w:rsid w:val="00ED7A8F"/>
    <w:rsid w:val="00ED7AB0"/>
    <w:rsid w:val="00EE1AAB"/>
    <w:rsid w:val="00EE1D9E"/>
    <w:rsid w:val="00EE3478"/>
    <w:rsid w:val="00EE4A00"/>
    <w:rsid w:val="00EE54FA"/>
    <w:rsid w:val="00EE64C8"/>
    <w:rsid w:val="00EE680C"/>
    <w:rsid w:val="00EE6E10"/>
    <w:rsid w:val="00EE7061"/>
    <w:rsid w:val="00EE7197"/>
    <w:rsid w:val="00EE7FBA"/>
    <w:rsid w:val="00EF00B4"/>
    <w:rsid w:val="00EF02B8"/>
    <w:rsid w:val="00EF0645"/>
    <w:rsid w:val="00EF0C28"/>
    <w:rsid w:val="00EF0CF3"/>
    <w:rsid w:val="00EF0D15"/>
    <w:rsid w:val="00EF285B"/>
    <w:rsid w:val="00EF2B30"/>
    <w:rsid w:val="00EF4296"/>
    <w:rsid w:val="00EF438D"/>
    <w:rsid w:val="00EF4779"/>
    <w:rsid w:val="00EF55A6"/>
    <w:rsid w:val="00EF56C2"/>
    <w:rsid w:val="00EF6041"/>
    <w:rsid w:val="00EF6326"/>
    <w:rsid w:val="00EF6D51"/>
    <w:rsid w:val="00EF7333"/>
    <w:rsid w:val="00EF7963"/>
    <w:rsid w:val="00EF7B32"/>
    <w:rsid w:val="00F003E1"/>
    <w:rsid w:val="00F01355"/>
    <w:rsid w:val="00F01BA9"/>
    <w:rsid w:val="00F02816"/>
    <w:rsid w:val="00F02D66"/>
    <w:rsid w:val="00F04435"/>
    <w:rsid w:val="00F04462"/>
    <w:rsid w:val="00F04F7B"/>
    <w:rsid w:val="00F055D2"/>
    <w:rsid w:val="00F06D14"/>
    <w:rsid w:val="00F07682"/>
    <w:rsid w:val="00F1088B"/>
    <w:rsid w:val="00F10E42"/>
    <w:rsid w:val="00F10FB4"/>
    <w:rsid w:val="00F11541"/>
    <w:rsid w:val="00F11723"/>
    <w:rsid w:val="00F12F13"/>
    <w:rsid w:val="00F13A7C"/>
    <w:rsid w:val="00F13D28"/>
    <w:rsid w:val="00F14C0C"/>
    <w:rsid w:val="00F15C3A"/>
    <w:rsid w:val="00F15E97"/>
    <w:rsid w:val="00F162C2"/>
    <w:rsid w:val="00F163B8"/>
    <w:rsid w:val="00F177B5"/>
    <w:rsid w:val="00F211EB"/>
    <w:rsid w:val="00F2224B"/>
    <w:rsid w:val="00F24E17"/>
    <w:rsid w:val="00F25B87"/>
    <w:rsid w:val="00F25EB5"/>
    <w:rsid w:val="00F26AE6"/>
    <w:rsid w:val="00F26BA8"/>
    <w:rsid w:val="00F26C03"/>
    <w:rsid w:val="00F26F69"/>
    <w:rsid w:val="00F2798F"/>
    <w:rsid w:val="00F27DF8"/>
    <w:rsid w:val="00F30CEE"/>
    <w:rsid w:val="00F30FD0"/>
    <w:rsid w:val="00F3158C"/>
    <w:rsid w:val="00F3231F"/>
    <w:rsid w:val="00F32B25"/>
    <w:rsid w:val="00F3384E"/>
    <w:rsid w:val="00F33905"/>
    <w:rsid w:val="00F33E09"/>
    <w:rsid w:val="00F34E00"/>
    <w:rsid w:val="00F36946"/>
    <w:rsid w:val="00F36B5B"/>
    <w:rsid w:val="00F36BCB"/>
    <w:rsid w:val="00F36CCC"/>
    <w:rsid w:val="00F37128"/>
    <w:rsid w:val="00F375C5"/>
    <w:rsid w:val="00F37EE9"/>
    <w:rsid w:val="00F400FE"/>
    <w:rsid w:val="00F401FF"/>
    <w:rsid w:val="00F4036C"/>
    <w:rsid w:val="00F41CE4"/>
    <w:rsid w:val="00F42C23"/>
    <w:rsid w:val="00F434C3"/>
    <w:rsid w:val="00F43CC4"/>
    <w:rsid w:val="00F43D1E"/>
    <w:rsid w:val="00F462CC"/>
    <w:rsid w:val="00F466DF"/>
    <w:rsid w:val="00F46FF4"/>
    <w:rsid w:val="00F50DFA"/>
    <w:rsid w:val="00F50E9F"/>
    <w:rsid w:val="00F5178B"/>
    <w:rsid w:val="00F51837"/>
    <w:rsid w:val="00F51C40"/>
    <w:rsid w:val="00F522BF"/>
    <w:rsid w:val="00F528AD"/>
    <w:rsid w:val="00F52FAD"/>
    <w:rsid w:val="00F536FD"/>
    <w:rsid w:val="00F53B77"/>
    <w:rsid w:val="00F53D74"/>
    <w:rsid w:val="00F54CA7"/>
    <w:rsid w:val="00F55EC4"/>
    <w:rsid w:val="00F60261"/>
    <w:rsid w:val="00F6068F"/>
    <w:rsid w:val="00F606A4"/>
    <w:rsid w:val="00F60CD9"/>
    <w:rsid w:val="00F61A38"/>
    <w:rsid w:val="00F62180"/>
    <w:rsid w:val="00F62996"/>
    <w:rsid w:val="00F641E7"/>
    <w:rsid w:val="00F64818"/>
    <w:rsid w:val="00F65186"/>
    <w:rsid w:val="00F65586"/>
    <w:rsid w:val="00F65876"/>
    <w:rsid w:val="00F660F1"/>
    <w:rsid w:val="00F6628E"/>
    <w:rsid w:val="00F674AC"/>
    <w:rsid w:val="00F677D3"/>
    <w:rsid w:val="00F70028"/>
    <w:rsid w:val="00F70333"/>
    <w:rsid w:val="00F705D0"/>
    <w:rsid w:val="00F7135A"/>
    <w:rsid w:val="00F71538"/>
    <w:rsid w:val="00F721B3"/>
    <w:rsid w:val="00F73031"/>
    <w:rsid w:val="00F73755"/>
    <w:rsid w:val="00F75243"/>
    <w:rsid w:val="00F75C4F"/>
    <w:rsid w:val="00F77C74"/>
    <w:rsid w:val="00F77E71"/>
    <w:rsid w:val="00F800FE"/>
    <w:rsid w:val="00F80BA6"/>
    <w:rsid w:val="00F82B3C"/>
    <w:rsid w:val="00F83E50"/>
    <w:rsid w:val="00F843E9"/>
    <w:rsid w:val="00F84DC7"/>
    <w:rsid w:val="00F85ABC"/>
    <w:rsid w:val="00F85CB4"/>
    <w:rsid w:val="00F8676D"/>
    <w:rsid w:val="00F87515"/>
    <w:rsid w:val="00F877FF"/>
    <w:rsid w:val="00F8795A"/>
    <w:rsid w:val="00F905C6"/>
    <w:rsid w:val="00F9105A"/>
    <w:rsid w:val="00F91D6E"/>
    <w:rsid w:val="00F9278F"/>
    <w:rsid w:val="00F92DAF"/>
    <w:rsid w:val="00F9383C"/>
    <w:rsid w:val="00F946A0"/>
    <w:rsid w:val="00F94C9C"/>
    <w:rsid w:val="00F94CE7"/>
    <w:rsid w:val="00F95E54"/>
    <w:rsid w:val="00F9611A"/>
    <w:rsid w:val="00F96C49"/>
    <w:rsid w:val="00FA096D"/>
    <w:rsid w:val="00FA1B28"/>
    <w:rsid w:val="00FA2BBA"/>
    <w:rsid w:val="00FA2E90"/>
    <w:rsid w:val="00FA3241"/>
    <w:rsid w:val="00FA3459"/>
    <w:rsid w:val="00FA3470"/>
    <w:rsid w:val="00FA4D2E"/>
    <w:rsid w:val="00FA4DC4"/>
    <w:rsid w:val="00FA526C"/>
    <w:rsid w:val="00FA6F8D"/>
    <w:rsid w:val="00FA73B1"/>
    <w:rsid w:val="00FA742A"/>
    <w:rsid w:val="00FA76F9"/>
    <w:rsid w:val="00FB0BB3"/>
    <w:rsid w:val="00FB0FF7"/>
    <w:rsid w:val="00FB27A0"/>
    <w:rsid w:val="00FB29B6"/>
    <w:rsid w:val="00FB2B8F"/>
    <w:rsid w:val="00FB4C01"/>
    <w:rsid w:val="00FB4C58"/>
    <w:rsid w:val="00FB4CA4"/>
    <w:rsid w:val="00FB52BB"/>
    <w:rsid w:val="00FB635A"/>
    <w:rsid w:val="00FB79AD"/>
    <w:rsid w:val="00FB7DCD"/>
    <w:rsid w:val="00FC0D21"/>
    <w:rsid w:val="00FC1B95"/>
    <w:rsid w:val="00FC1CA5"/>
    <w:rsid w:val="00FC281F"/>
    <w:rsid w:val="00FC2842"/>
    <w:rsid w:val="00FC3E6F"/>
    <w:rsid w:val="00FC4372"/>
    <w:rsid w:val="00FC5AC4"/>
    <w:rsid w:val="00FC5D9C"/>
    <w:rsid w:val="00FC6BA5"/>
    <w:rsid w:val="00FC7008"/>
    <w:rsid w:val="00FC7244"/>
    <w:rsid w:val="00FC7326"/>
    <w:rsid w:val="00FC7935"/>
    <w:rsid w:val="00FD0061"/>
    <w:rsid w:val="00FD0078"/>
    <w:rsid w:val="00FD02FD"/>
    <w:rsid w:val="00FD37D3"/>
    <w:rsid w:val="00FD3A3B"/>
    <w:rsid w:val="00FD4002"/>
    <w:rsid w:val="00FD5C94"/>
    <w:rsid w:val="00FD68FF"/>
    <w:rsid w:val="00FD6A2A"/>
    <w:rsid w:val="00FD7401"/>
    <w:rsid w:val="00FE0154"/>
    <w:rsid w:val="00FE0E6B"/>
    <w:rsid w:val="00FE1690"/>
    <w:rsid w:val="00FE28F3"/>
    <w:rsid w:val="00FE2D3F"/>
    <w:rsid w:val="00FE3236"/>
    <w:rsid w:val="00FE3DD7"/>
    <w:rsid w:val="00FE4B31"/>
    <w:rsid w:val="00FE4F8F"/>
    <w:rsid w:val="00FE54BA"/>
    <w:rsid w:val="00FE570B"/>
    <w:rsid w:val="00FE5C2F"/>
    <w:rsid w:val="00FE5F2F"/>
    <w:rsid w:val="00FE64C3"/>
    <w:rsid w:val="00FE6ED6"/>
    <w:rsid w:val="00FE7238"/>
    <w:rsid w:val="00FE7F62"/>
    <w:rsid w:val="00FF1A0D"/>
    <w:rsid w:val="00FF1D52"/>
    <w:rsid w:val="00FF2D8D"/>
    <w:rsid w:val="00FF357B"/>
    <w:rsid w:val="00FF3F59"/>
    <w:rsid w:val="00FF4210"/>
    <w:rsid w:val="00FF590A"/>
    <w:rsid w:val="00FF68FE"/>
    <w:rsid w:val="00FF6EA2"/>
    <w:rsid w:val="00FF7614"/>
    <w:rsid w:val="00FF7C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6081D0-E58D-4E8F-B9EB-8ED62D31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1344"/>
    <w:rPr>
      <w:rFonts w:ascii="NimbusSanNov" w:eastAsia="Calibri" w:hAnsi="NimbusSanNov"/>
      <w:spacing w:val="3"/>
      <w:sz w:val="21"/>
      <w:szCs w:val="22"/>
      <w:lang w:val="de-CH" w:eastAsia="en-US"/>
    </w:rPr>
  </w:style>
  <w:style w:type="paragraph" w:styleId="berschrift1">
    <w:name w:val="heading 1"/>
    <w:basedOn w:val="Standard"/>
    <w:next w:val="Standard"/>
    <w:semiHidden/>
    <w:rsid w:val="00F843E9"/>
    <w:pPr>
      <w:keepNext/>
      <w:spacing w:before="240" w:after="60"/>
      <w:outlineLvl w:val="0"/>
    </w:pPr>
    <w:rPr>
      <w:rFonts w:ascii="Arial" w:hAnsi="Arial" w:cs="Arial"/>
      <w:b/>
      <w:bCs/>
      <w:kern w:val="32"/>
      <w:sz w:val="32"/>
      <w:szCs w:val="32"/>
    </w:rPr>
  </w:style>
  <w:style w:type="paragraph" w:styleId="berschrift2">
    <w:name w:val="heading 2"/>
    <w:next w:val="Standard"/>
    <w:semiHidden/>
    <w:qFormat/>
    <w:rsid w:val="00F843E9"/>
    <w:pPr>
      <w:keepNext/>
      <w:spacing w:before="180" w:after="180" w:line="270" w:lineRule="exact"/>
      <w:outlineLvl w:val="1"/>
    </w:pPr>
    <w:rPr>
      <w:rFonts w:ascii="Futura Hv BT" w:hAnsi="Futura Hv BT" w:cs="Arial"/>
      <w:b/>
      <w:bCs/>
      <w:iCs/>
      <w:szCs w:val="28"/>
      <w:lang w:val="de-CH" w:eastAsia="de-DE"/>
    </w:rPr>
  </w:style>
  <w:style w:type="paragraph" w:styleId="berschrift3">
    <w:name w:val="heading 3"/>
    <w:basedOn w:val="Standard"/>
    <w:next w:val="Standard"/>
    <w:semiHidden/>
    <w:qFormat/>
    <w:rsid w:val="00F843E9"/>
    <w:pPr>
      <w:keepNext/>
      <w:spacing w:before="240" w:after="60"/>
      <w:outlineLvl w:val="2"/>
    </w:pPr>
    <w:rPr>
      <w:rFonts w:ascii="Arial" w:hAnsi="Arial" w:cs="Arial"/>
      <w:b/>
      <w:bCs/>
      <w:sz w:val="26"/>
      <w:szCs w:val="26"/>
    </w:rPr>
  </w:style>
  <w:style w:type="paragraph" w:styleId="berschrift4">
    <w:name w:val="heading 4"/>
    <w:basedOn w:val="Standard"/>
    <w:next w:val="Standard"/>
    <w:semiHidden/>
    <w:qFormat/>
    <w:rsid w:val="00F843E9"/>
    <w:pPr>
      <w:keepNext/>
      <w:spacing w:before="240" w:after="60"/>
      <w:outlineLvl w:val="3"/>
    </w:pPr>
    <w:rPr>
      <w:b/>
      <w:bCs/>
      <w:sz w:val="28"/>
      <w:szCs w:val="28"/>
    </w:rPr>
  </w:style>
  <w:style w:type="paragraph" w:styleId="berschrift5">
    <w:name w:val="heading 5"/>
    <w:basedOn w:val="Standard"/>
    <w:next w:val="Standard"/>
    <w:semiHidden/>
    <w:qFormat/>
    <w:rsid w:val="00F843E9"/>
    <w:pPr>
      <w:spacing w:before="240" w:after="60"/>
      <w:outlineLvl w:val="4"/>
    </w:pPr>
    <w:rPr>
      <w:b/>
      <w:bCs/>
      <w:i/>
      <w:iCs/>
      <w:sz w:val="26"/>
      <w:szCs w:val="26"/>
    </w:rPr>
  </w:style>
  <w:style w:type="paragraph" w:styleId="berschrift6">
    <w:name w:val="heading 6"/>
    <w:basedOn w:val="Standard"/>
    <w:next w:val="Standard"/>
    <w:semiHidden/>
    <w:qFormat/>
    <w:rsid w:val="00F843E9"/>
    <w:pPr>
      <w:spacing w:before="240" w:after="60"/>
      <w:outlineLvl w:val="5"/>
    </w:pPr>
    <w:rPr>
      <w:b/>
      <w:bCs/>
      <w:sz w:val="22"/>
    </w:rPr>
  </w:style>
  <w:style w:type="paragraph" w:styleId="berschrift7">
    <w:name w:val="heading 7"/>
    <w:basedOn w:val="Standard"/>
    <w:next w:val="Standard"/>
    <w:semiHidden/>
    <w:qFormat/>
    <w:rsid w:val="00F843E9"/>
    <w:pPr>
      <w:spacing w:before="240" w:after="60"/>
      <w:outlineLvl w:val="6"/>
    </w:pPr>
  </w:style>
  <w:style w:type="paragraph" w:styleId="berschrift8">
    <w:name w:val="heading 8"/>
    <w:basedOn w:val="Standard"/>
    <w:next w:val="Standard"/>
    <w:semiHidden/>
    <w:qFormat/>
    <w:rsid w:val="00F843E9"/>
    <w:pPr>
      <w:spacing w:before="240" w:after="60"/>
      <w:outlineLvl w:val="7"/>
    </w:pPr>
    <w:rPr>
      <w:i/>
      <w:iCs/>
    </w:rPr>
  </w:style>
  <w:style w:type="paragraph" w:styleId="berschrift9">
    <w:name w:val="heading 9"/>
    <w:basedOn w:val="Standard"/>
    <w:next w:val="Standard"/>
    <w:semiHidden/>
    <w:qFormat/>
    <w:rsid w:val="00F843E9"/>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resse">
    <w:name w:val="Adresse"/>
    <w:qFormat/>
    <w:rsid w:val="00D96A15"/>
    <w:pPr>
      <w:framePr w:w="3969" w:h="2835" w:hRule="exact" w:wrap="notBeside" w:vAnchor="page" w:hAnchor="page" w:x="1702" w:y="2553" w:anchorLock="1"/>
      <w:shd w:val="solid" w:color="FFFFFF" w:fill="auto"/>
      <w:spacing w:line="280" w:lineRule="atLeast"/>
    </w:pPr>
    <w:rPr>
      <w:rFonts w:ascii="NimbusSanNov" w:hAnsi="NimbusSanNov"/>
      <w:sz w:val="21"/>
      <w:lang w:val="de-CH" w:eastAsia="de-DE"/>
    </w:rPr>
  </w:style>
  <w:style w:type="paragraph" w:customStyle="1" w:styleId="AktuellesDatum">
    <w:name w:val="Aktuelles Datum"/>
    <w:qFormat/>
    <w:rsid w:val="00F843E9"/>
    <w:pPr>
      <w:framePr w:w="8789" w:h="397" w:hRule="exact" w:wrap="notBeside" w:vAnchor="page" w:hAnchor="page" w:x="1702" w:y="5104"/>
    </w:pPr>
    <w:rPr>
      <w:rFonts w:ascii="NimbusSanNov" w:hAnsi="NimbusSanNov"/>
      <w:spacing w:val="3"/>
      <w:sz w:val="18"/>
      <w:lang w:val="de-CH" w:eastAsia="de-DE"/>
    </w:rPr>
  </w:style>
  <w:style w:type="paragraph" w:customStyle="1" w:styleId="BeilagezuPAetc">
    <w:name w:val="Beilage zu PA etc."/>
    <w:qFormat/>
    <w:rsid w:val="00D96A15"/>
    <w:pPr>
      <w:framePr w:w="8789" w:wrap="around" w:vAnchor="page" w:hAnchor="page" w:x="1702" w:y="6125"/>
      <w:spacing w:before="700" w:after="140" w:line="280" w:lineRule="atLeast"/>
    </w:pPr>
    <w:rPr>
      <w:rFonts w:ascii="NimbusSanNov" w:hAnsi="NimbusSanNov"/>
      <w:spacing w:val="20"/>
      <w:sz w:val="21"/>
      <w:lang w:val="de-CH" w:eastAsia="de-DE"/>
    </w:rPr>
  </w:style>
  <w:style w:type="paragraph" w:customStyle="1" w:styleId="Titel1">
    <w:name w:val="Titel1"/>
    <w:rsid w:val="0088366D"/>
    <w:pPr>
      <w:spacing w:after="420" w:line="280" w:lineRule="atLeast"/>
      <w:contextualSpacing/>
    </w:pPr>
    <w:rPr>
      <w:rFonts w:ascii="NimbusSanNov" w:hAnsi="NimbusSanNov"/>
      <w:b/>
      <w:spacing w:val="2"/>
      <w:sz w:val="24"/>
      <w:lang w:val="de-CH" w:eastAsia="de-DE"/>
    </w:rPr>
  </w:style>
  <w:style w:type="paragraph" w:customStyle="1" w:styleId="Untertiteldiverse">
    <w:name w:val="Untertitel diverse"/>
    <w:next w:val="Text"/>
    <w:qFormat/>
    <w:rsid w:val="0088366D"/>
    <w:pPr>
      <w:spacing w:before="140" w:after="140" w:line="280" w:lineRule="atLeast"/>
    </w:pPr>
    <w:rPr>
      <w:rFonts w:ascii="NimbusSanNovSemBol" w:hAnsi="NimbusSanNovSemBol"/>
      <w:spacing w:val="3"/>
      <w:sz w:val="22"/>
      <w:lang w:val="de-CH" w:eastAsia="de-DE"/>
    </w:rPr>
  </w:style>
  <w:style w:type="paragraph" w:customStyle="1" w:styleId="NummerierungText">
    <w:name w:val="Nummerierung Text"/>
    <w:basedOn w:val="Text"/>
    <w:rsid w:val="00F843E9"/>
    <w:pPr>
      <w:numPr>
        <w:numId w:val="2"/>
      </w:numPr>
    </w:pPr>
  </w:style>
  <w:style w:type="paragraph" w:customStyle="1" w:styleId="Text">
    <w:name w:val="Text"/>
    <w:link w:val="TextZchnZchn"/>
    <w:qFormat/>
    <w:rsid w:val="007754A7"/>
    <w:pPr>
      <w:tabs>
        <w:tab w:val="left" w:pos="340"/>
        <w:tab w:val="left" w:pos="680"/>
        <w:tab w:val="left" w:pos="964"/>
        <w:tab w:val="left" w:pos="5812"/>
      </w:tabs>
      <w:spacing w:after="140" w:line="280" w:lineRule="atLeast"/>
      <w:jc w:val="both"/>
    </w:pPr>
    <w:rPr>
      <w:rFonts w:ascii="NimbusSanNov" w:hAnsi="NimbusSanNov"/>
      <w:spacing w:val="3"/>
      <w:sz w:val="21"/>
      <w:lang w:val="de-CH" w:eastAsia="de-DE"/>
    </w:rPr>
  </w:style>
  <w:style w:type="paragraph" w:customStyle="1" w:styleId="Briefanrede">
    <w:name w:val="Briefanrede"/>
    <w:qFormat/>
    <w:rsid w:val="00F843E9"/>
    <w:pPr>
      <w:spacing w:before="560" w:after="140" w:line="280" w:lineRule="exact"/>
    </w:pPr>
    <w:rPr>
      <w:rFonts w:ascii="NimbusSanNov" w:eastAsia="Calibri" w:hAnsi="NimbusSanNov"/>
      <w:spacing w:val="3"/>
      <w:sz w:val="21"/>
      <w:lang w:val="de-CH" w:eastAsia="de-DE"/>
    </w:rPr>
  </w:style>
  <w:style w:type="paragraph" w:customStyle="1" w:styleId="SCHWEIZERISCHERGEWERKSCHAFTSBUND">
    <w:name w:val="SCHWEIZERISCHER GEWERKSCHAFTSBUND"/>
    <w:next w:val="Standard"/>
    <w:qFormat/>
    <w:rsid w:val="0088366D"/>
    <w:pPr>
      <w:spacing w:before="140" w:after="700" w:line="280" w:lineRule="atLeast"/>
    </w:pPr>
    <w:rPr>
      <w:rFonts w:ascii="NimbusSanNovSemBol" w:hAnsi="NimbusSanNovSemBol"/>
      <w:caps/>
      <w:spacing w:val="3"/>
      <w:sz w:val="21"/>
      <w:lang w:val="de-CH" w:eastAsia="de-DE"/>
    </w:rPr>
  </w:style>
  <w:style w:type="paragraph" w:customStyle="1" w:styleId="FunktionnachUnterschrift">
    <w:name w:val="Funktion nach Unterschrift"/>
    <w:qFormat/>
    <w:rsid w:val="00F843E9"/>
    <w:pPr>
      <w:tabs>
        <w:tab w:val="left" w:pos="5812"/>
      </w:tabs>
      <w:spacing w:line="280" w:lineRule="exact"/>
    </w:pPr>
    <w:rPr>
      <w:rFonts w:ascii="NimbusSanNov" w:hAnsi="NimbusSanNov"/>
      <w:spacing w:val="3"/>
      <w:sz w:val="21"/>
      <w:lang w:val="de-CH" w:eastAsia="de-DE"/>
    </w:rPr>
  </w:style>
  <w:style w:type="paragraph" w:customStyle="1" w:styleId="GliederungText">
    <w:name w:val="Gliederung Text"/>
    <w:basedOn w:val="Text"/>
    <w:qFormat/>
    <w:rsid w:val="00F843E9"/>
    <w:pPr>
      <w:numPr>
        <w:numId w:val="1"/>
      </w:numPr>
      <w:tabs>
        <w:tab w:val="clear" w:pos="340"/>
      </w:tabs>
      <w:jc w:val="left"/>
    </w:pPr>
  </w:style>
  <w:style w:type="paragraph" w:styleId="Fuzeile">
    <w:name w:val="footer"/>
    <w:basedOn w:val="Standard"/>
    <w:semiHidden/>
    <w:rsid w:val="00F843E9"/>
    <w:pPr>
      <w:tabs>
        <w:tab w:val="center" w:pos="4536"/>
        <w:tab w:val="right" w:pos="9072"/>
      </w:tabs>
    </w:pPr>
  </w:style>
  <w:style w:type="character" w:styleId="Seitenzahl">
    <w:name w:val="page number"/>
    <w:basedOn w:val="Absatz-Standardschriftart"/>
    <w:rsid w:val="00F843E9"/>
    <w:rPr>
      <w:rFonts w:ascii="NimbusSanNov" w:hAnsi="NimbusSanNov"/>
      <w:spacing w:val="3"/>
      <w:sz w:val="18"/>
    </w:rPr>
  </w:style>
  <w:style w:type="paragraph" w:styleId="Kopfzeile">
    <w:name w:val="header"/>
    <w:basedOn w:val="Standard"/>
    <w:semiHidden/>
    <w:rsid w:val="00F843E9"/>
    <w:pPr>
      <w:tabs>
        <w:tab w:val="center" w:pos="4536"/>
        <w:tab w:val="right" w:pos="9072"/>
      </w:tabs>
    </w:pPr>
  </w:style>
  <w:style w:type="character" w:customStyle="1" w:styleId="TextZchnZchn">
    <w:name w:val="Text Zchn Zchn"/>
    <w:basedOn w:val="Absatz-Standardschriftart"/>
    <w:link w:val="Text"/>
    <w:rsid w:val="007754A7"/>
    <w:rPr>
      <w:rFonts w:ascii="NimbusSanNov" w:hAnsi="NimbusSanNov"/>
      <w:spacing w:val="3"/>
      <w:sz w:val="21"/>
      <w:lang w:val="de-CH" w:eastAsia="de-DE"/>
    </w:rPr>
  </w:style>
  <w:style w:type="character" w:customStyle="1" w:styleId="Auszeichnungfett">
    <w:name w:val="Auszeichnung fett"/>
    <w:basedOn w:val="Absatz-Standardschriftart"/>
    <w:qFormat/>
    <w:rsid w:val="00F843E9"/>
    <w:rPr>
      <w:rFonts w:ascii="NimbusSanNov" w:hAnsi="NimbusSanNov"/>
      <w:b/>
    </w:rPr>
  </w:style>
  <w:style w:type="paragraph" w:customStyle="1" w:styleId="UnserZeichen">
    <w:name w:val="Unser Zeichen"/>
    <w:qFormat/>
    <w:rsid w:val="00F843E9"/>
    <w:pPr>
      <w:framePr w:w="8505" w:h="567" w:hRule="exact" w:wrap="notBeside" w:vAnchor="page" w:hAnchor="page" w:x="1702" w:yAlign="bottom"/>
    </w:pPr>
    <w:rPr>
      <w:rFonts w:ascii="NimbusSanNov" w:hAnsi="NimbusSanNov"/>
      <w:spacing w:val="4"/>
      <w:sz w:val="16"/>
      <w:szCs w:val="12"/>
      <w:lang w:val="de-CH" w:eastAsia="de-DE"/>
    </w:rPr>
  </w:style>
  <w:style w:type="paragraph" w:styleId="Funotentext">
    <w:name w:val="footnote text"/>
    <w:link w:val="FunotentextZchn"/>
    <w:qFormat/>
    <w:rsid w:val="00F843E9"/>
    <w:rPr>
      <w:rFonts w:ascii="NimbusSanNov" w:hAnsi="NimbusSanNov"/>
      <w:spacing w:val="4"/>
      <w:sz w:val="16"/>
      <w:szCs w:val="15"/>
      <w:lang w:val="de-CH" w:eastAsia="de-DE"/>
    </w:rPr>
  </w:style>
  <w:style w:type="character" w:styleId="Funotenzeichen">
    <w:name w:val="footnote reference"/>
    <w:basedOn w:val="Absatz-Standardschriftart"/>
    <w:rsid w:val="00F843E9"/>
    <w:rPr>
      <w:rFonts w:ascii="NimbusSanNovSemBol" w:hAnsi="NimbusSanNovSemBol"/>
      <w:sz w:val="16"/>
      <w:vertAlign w:val="superscript"/>
      <w:lang w:val="de-CH"/>
    </w:rPr>
  </w:style>
  <w:style w:type="paragraph" w:customStyle="1" w:styleId="Linie">
    <w:name w:val="Linie"/>
    <w:semiHidden/>
    <w:rsid w:val="00F843E9"/>
    <w:pPr>
      <w:framePr w:w="5948" w:h="720" w:hRule="exact" w:wrap="around" w:vAnchor="page" w:hAnchor="page" w:x="1702" w:y="3233"/>
    </w:pPr>
    <w:rPr>
      <w:rFonts w:ascii="Futura Bk BT" w:hAnsi="Futura Bk BT"/>
      <w:lang w:val="de-CH" w:eastAsia="de-DE"/>
    </w:rPr>
  </w:style>
  <w:style w:type="paragraph" w:customStyle="1" w:styleId="Zwischentitel2mitAbstandzumoberenText">
    <w:name w:val="Zwischentitel2 (mit Abstand zum oberen Text))"/>
    <w:basedOn w:val="Text"/>
    <w:qFormat/>
    <w:rsid w:val="0088366D"/>
    <w:pPr>
      <w:keepNext/>
      <w:spacing w:before="420"/>
    </w:pPr>
    <w:rPr>
      <w:rFonts w:ascii="NimbusSanNovSemBol" w:hAnsi="NimbusSanNovSemBol"/>
    </w:rPr>
  </w:style>
  <w:style w:type="paragraph" w:customStyle="1" w:styleId="KopieanBeilagen">
    <w:name w:val="Kopie an/Beilagen"/>
    <w:qFormat/>
    <w:rsid w:val="00F843E9"/>
    <w:rPr>
      <w:rFonts w:ascii="NimbusSanNov" w:hAnsi="NimbusSanNov"/>
      <w:spacing w:val="3"/>
      <w:sz w:val="18"/>
      <w:szCs w:val="16"/>
      <w:lang w:val="de-CH" w:eastAsia="de-DE"/>
    </w:rPr>
  </w:style>
  <w:style w:type="character" w:customStyle="1" w:styleId="Auszeichnunghalbfett">
    <w:name w:val="Auszeichnung halbfett"/>
    <w:basedOn w:val="Absatz-Standardschriftart"/>
    <w:qFormat/>
    <w:rsid w:val="00F843E9"/>
    <w:rPr>
      <w:rFonts w:ascii="NimbusSanNovSemBol" w:hAnsi="NimbusSanNovSemBol"/>
    </w:rPr>
  </w:style>
  <w:style w:type="paragraph" w:customStyle="1" w:styleId="Zwischentitel1mitAbstandobenzumText">
    <w:name w:val="Zwischentitel1  (mit Abstand oben zum Text)"/>
    <w:basedOn w:val="Text"/>
    <w:qFormat/>
    <w:rsid w:val="0088366D"/>
    <w:pPr>
      <w:spacing w:before="420"/>
      <w:jc w:val="left"/>
    </w:pPr>
    <w:rPr>
      <w:rFonts w:ascii="NimbusSanNovSemBol" w:hAnsi="NimbusSanNovSemBol"/>
      <w:sz w:val="22"/>
    </w:rPr>
  </w:style>
  <w:style w:type="paragraph" w:customStyle="1" w:styleId="TitelEinladungVorstandetc">
    <w:name w:val="Titel Einladung/Vorstand etc."/>
    <w:qFormat/>
    <w:rsid w:val="0088366D"/>
    <w:pPr>
      <w:framePr w:w="5954" w:h="1843" w:hRule="exact" w:wrap="notBeside" w:vAnchor="page" w:hAnchor="page" w:x="1702" w:y="3120"/>
      <w:spacing w:after="280" w:line="280" w:lineRule="atLeast"/>
      <w:contextualSpacing/>
    </w:pPr>
    <w:rPr>
      <w:rFonts w:ascii="NimbusSanNov" w:hAnsi="NimbusSanNov"/>
      <w:b/>
      <w:caps/>
      <w:spacing w:val="30"/>
      <w:sz w:val="22"/>
      <w:szCs w:val="22"/>
      <w:lang w:val="de-CH" w:eastAsia="de-DE"/>
    </w:rPr>
  </w:style>
  <w:style w:type="paragraph" w:customStyle="1" w:styleId="Briefdatum">
    <w:name w:val="Briefdatum"/>
    <w:basedOn w:val="Adresse"/>
    <w:qFormat/>
    <w:rsid w:val="0088366D"/>
    <w:pPr>
      <w:framePr w:w="0" w:h="397" w:hRule="exact" w:wrap="around" w:x="7514" w:y="4991"/>
      <w:jc w:val="right"/>
    </w:pPr>
    <w:rPr>
      <w:spacing w:val="3"/>
    </w:rPr>
  </w:style>
  <w:style w:type="paragraph" w:customStyle="1" w:styleId="Brief-Betreff">
    <w:name w:val="Brief-Betreff"/>
    <w:qFormat/>
    <w:rsid w:val="0088366D"/>
    <w:pPr>
      <w:framePr w:w="8789" w:wrap="around" w:vAnchor="page" w:hAnchor="page" w:x="1702" w:y="6125"/>
      <w:shd w:val="solid" w:color="FFFFFF" w:fill="auto"/>
      <w:spacing w:line="280" w:lineRule="atLeast"/>
    </w:pPr>
    <w:rPr>
      <w:rFonts w:ascii="NimbusSanNovSemBol" w:hAnsi="NimbusSanNovSemBol"/>
      <w:spacing w:val="3"/>
      <w:sz w:val="21"/>
      <w:lang w:val="de-CH" w:eastAsia="de-DE"/>
    </w:rPr>
  </w:style>
  <w:style w:type="paragraph" w:customStyle="1" w:styleId="Briefunterschrift">
    <w:name w:val="Briefunterschrift"/>
    <w:basedOn w:val="Text"/>
    <w:next w:val="FunktionnachUnterschrift"/>
    <w:qFormat/>
    <w:rsid w:val="0088366D"/>
    <w:pPr>
      <w:spacing w:before="420" w:after="0"/>
      <w:jc w:val="left"/>
    </w:pPr>
  </w:style>
  <w:style w:type="paragraph" w:styleId="Untertitel">
    <w:name w:val="Subtitle"/>
    <w:basedOn w:val="Standard"/>
    <w:next w:val="Standard"/>
    <w:link w:val="UntertitelZchn"/>
    <w:uiPriority w:val="11"/>
    <w:semiHidden/>
    <w:rsid w:val="00E707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34283B"/>
    <w:rPr>
      <w:rFonts w:asciiTheme="majorHAnsi" w:eastAsiaTheme="majorEastAsia" w:hAnsiTheme="majorHAnsi" w:cstheme="majorBidi"/>
      <w:i/>
      <w:iCs/>
      <w:color w:val="4F81BD" w:themeColor="accent1"/>
      <w:spacing w:val="15"/>
      <w:sz w:val="24"/>
      <w:szCs w:val="24"/>
      <w:lang w:val="de-CH" w:eastAsia="en-US"/>
    </w:rPr>
  </w:style>
  <w:style w:type="paragraph" w:customStyle="1" w:styleId="FreundlicheGrsse">
    <w:name w:val="Freundliche Grüsse"/>
    <w:next w:val="SCHWEIZERISCHERGEWERKSCHAFTSBUND"/>
    <w:rsid w:val="00756C04"/>
    <w:pPr>
      <w:spacing w:before="420" w:line="280" w:lineRule="atLeast"/>
    </w:pPr>
    <w:rPr>
      <w:rFonts w:ascii="NimbusSanNov" w:hAnsi="NimbusSanNov"/>
      <w:spacing w:val="3"/>
      <w:sz w:val="21"/>
      <w:lang w:val="de-CH" w:eastAsia="de-DE"/>
    </w:rPr>
  </w:style>
  <w:style w:type="paragraph" w:styleId="Sprechblasentext">
    <w:name w:val="Balloon Text"/>
    <w:basedOn w:val="Standard"/>
    <w:link w:val="SprechblasentextZchn"/>
    <w:uiPriority w:val="99"/>
    <w:semiHidden/>
    <w:unhideWhenUsed/>
    <w:rsid w:val="00F843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43E9"/>
    <w:rPr>
      <w:rFonts w:ascii="Tahoma" w:eastAsia="Calibri" w:hAnsi="Tahoma" w:cs="Tahoma"/>
      <w:spacing w:val="3"/>
      <w:sz w:val="16"/>
      <w:szCs w:val="16"/>
      <w:lang w:val="de-CH" w:eastAsia="en-US"/>
    </w:rPr>
  </w:style>
  <w:style w:type="paragraph" w:customStyle="1" w:styleId="Adresse0">
    <w:name w:val="§Adresse"/>
    <w:next w:val="Standard"/>
    <w:qFormat/>
    <w:rsid w:val="00EA486A"/>
    <w:pPr>
      <w:framePr w:w="3969" w:h="2835" w:hRule="exact" w:wrap="notBeside" w:vAnchor="page" w:hAnchor="page" w:x="1702" w:y="2553" w:anchorLock="1"/>
      <w:shd w:val="solid" w:color="FFFFFF" w:fill="auto"/>
      <w:spacing w:line="280" w:lineRule="exact"/>
    </w:pPr>
    <w:rPr>
      <w:rFonts w:ascii="NimbusSanNov" w:hAnsi="NimbusSanNov"/>
      <w:sz w:val="21"/>
      <w:szCs w:val="21"/>
      <w:lang w:val="de-CH" w:eastAsia="de-DE"/>
    </w:rPr>
  </w:style>
  <w:style w:type="paragraph" w:customStyle="1" w:styleId="Anrede">
    <w:name w:val="§Anrede"/>
    <w:next w:val="Standard"/>
    <w:qFormat/>
    <w:rsid w:val="00EA486A"/>
    <w:pPr>
      <w:spacing w:before="560" w:after="140" w:line="280" w:lineRule="atLeast"/>
    </w:pPr>
    <w:rPr>
      <w:rFonts w:ascii="NimbusSanNov" w:eastAsia="Calibri" w:hAnsi="NimbusSanNov"/>
      <w:spacing w:val="3"/>
      <w:sz w:val="21"/>
      <w:szCs w:val="21"/>
      <w:lang w:val="de-CH" w:eastAsia="de-DE"/>
    </w:rPr>
  </w:style>
  <w:style w:type="paragraph" w:customStyle="1" w:styleId="Beilage-Antrag">
    <w:name w:val="§Beilage-Antrag"/>
    <w:basedOn w:val="Standard"/>
    <w:next w:val="Standard"/>
    <w:qFormat/>
    <w:rsid w:val="00EA486A"/>
    <w:pPr>
      <w:spacing w:after="360" w:line="280" w:lineRule="atLeast"/>
    </w:pPr>
    <w:rPr>
      <w:rFonts w:eastAsia="Times New Roman"/>
      <w:b/>
      <w:i/>
      <w:szCs w:val="21"/>
      <w:lang w:eastAsia="fr-FR"/>
    </w:rPr>
  </w:style>
  <w:style w:type="paragraph" w:customStyle="1" w:styleId="Beilage-BetrLinie1">
    <w:name w:val="§Beilage-Betr.Linie1"/>
    <w:next w:val="Standard"/>
    <w:qFormat/>
    <w:rsid w:val="00EA486A"/>
    <w:pPr>
      <w:tabs>
        <w:tab w:val="right" w:pos="8787"/>
      </w:tabs>
      <w:spacing w:before="700" w:after="140" w:line="280" w:lineRule="atLeast"/>
    </w:pPr>
    <w:rPr>
      <w:rFonts w:ascii="NimbusSanNov" w:hAnsi="NimbusSanNov"/>
      <w:spacing w:val="20"/>
      <w:sz w:val="21"/>
      <w:lang w:val="de-CH" w:eastAsia="de-DE"/>
    </w:rPr>
  </w:style>
  <w:style w:type="paragraph" w:customStyle="1" w:styleId="Beilage-BetrLinie2">
    <w:name w:val="§Beilage-Betr.Linie2"/>
    <w:next w:val="Beilage-Antrag"/>
    <w:rsid w:val="00EA486A"/>
    <w:pPr>
      <w:spacing w:after="240" w:line="280" w:lineRule="atLeast"/>
      <w:contextualSpacing/>
      <w:outlineLvl w:val="0"/>
    </w:pPr>
    <w:rPr>
      <w:rFonts w:ascii="NimbusSanNov" w:hAnsi="NimbusSanNov"/>
      <w:b/>
      <w:spacing w:val="3"/>
      <w:sz w:val="24"/>
      <w:szCs w:val="21"/>
      <w:lang w:val="de-CH" w:eastAsia="de-DE"/>
    </w:rPr>
  </w:style>
  <w:style w:type="paragraph" w:customStyle="1" w:styleId="Beilage-Datum">
    <w:name w:val="§Beilage-Datum"/>
    <w:next w:val="Standard"/>
    <w:qFormat/>
    <w:rsid w:val="00EA486A"/>
    <w:pPr>
      <w:framePr w:w="8789" w:h="397" w:hRule="exact" w:wrap="notBeside" w:vAnchor="page" w:hAnchor="page" w:x="1702" w:y="5104"/>
    </w:pPr>
    <w:rPr>
      <w:rFonts w:ascii="NimbusSanNov" w:hAnsi="NimbusSanNov"/>
      <w:spacing w:val="3"/>
      <w:sz w:val="18"/>
      <w:szCs w:val="21"/>
      <w:lang w:val="de-CH" w:eastAsia="de-DE"/>
    </w:rPr>
  </w:style>
  <w:style w:type="paragraph" w:customStyle="1" w:styleId="BeilageTitelEinladungVorstand">
    <w:name w:val="§BeilageTitel/Einladung/Vorstand"/>
    <w:qFormat/>
    <w:rsid w:val="00EA486A"/>
    <w:pPr>
      <w:framePr w:w="8771" w:h="1843" w:hRule="exact" w:wrap="notBeside" w:vAnchor="page" w:hAnchor="page" w:x="1702" w:y="2197"/>
      <w:spacing w:after="280" w:line="280" w:lineRule="exact"/>
      <w:contextualSpacing/>
    </w:pPr>
    <w:rPr>
      <w:rFonts w:ascii="NimbusSanNov" w:hAnsi="NimbusSanNov"/>
      <w:b/>
      <w:caps/>
      <w:spacing w:val="30"/>
      <w:sz w:val="22"/>
      <w:szCs w:val="22"/>
      <w:lang w:val="de-CH" w:eastAsia="de-DE"/>
    </w:rPr>
  </w:style>
  <w:style w:type="paragraph" w:customStyle="1" w:styleId="Brief-Betreff0">
    <w:name w:val="§Brief-Betreff"/>
    <w:next w:val="Anrede"/>
    <w:qFormat/>
    <w:rsid w:val="00EA486A"/>
    <w:pPr>
      <w:spacing w:line="280" w:lineRule="atLeast"/>
    </w:pPr>
    <w:rPr>
      <w:rFonts w:ascii="NimbusSanNovSemBol" w:hAnsi="NimbusSanNovSemBol"/>
      <w:spacing w:val="3"/>
      <w:sz w:val="22"/>
      <w:szCs w:val="21"/>
      <w:lang w:val="de-CH" w:eastAsia="de-DE"/>
    </w:rPr>
  </w:style>
  <w:style w:type="paragraph" w:customStyle="1" w:styleId="Brief-Datum">
    <w:name w:val="§Brief-Datum"/>
    <w:basedOn w:val="Adresse0"/>
    <w:next w:val="Brief-Betreff0"/>
    <w:qFormat/>
    <w:rsid w:val="00EA486A"/>
    <w:pPr>
      <w:framePr w:w="0" w:h="397" w:hRule="exact" w:wrap="around" w:x="7514" w:y="4991"/>
      <w:jc w:val="right"/>
    </w:pPr>
    <w:rPr>
      <w:spacing w:val="3"/>
    </w:rPr>
  </w:style>
  <w:style w:type="paragraph" w:customStyle="1" w:styleId="Grsse">
    <w:name w:val="§Grüsse"/>
    <w:next w:val="Standard"/>
    <w:qFormat/>
    <w:rsid w:val="00EA486A"/>
    <w:pPr>
      <w:spacing w:before="420" w:line="240" w:lineRule="atLeast"/>
    </w:pPr>
    <w:rPr>
      <w:rFonts w:ascii="NimbusSanNov" w:hAnsi="NimbusSanNov"/>
      <w:spacing w:val="3"/>
      <w:sz w:val="21"/>
      <w:szCs w:val="21"/>
      <w:lang w:val="de-CH" w:eastAsia="de-DE"/>
    </w:rPr>
  </w:style>
  <w:style w:type="paragraph" w:customStyle="1" w:styleId="KopieanBeilagen0">
    <w:name w:val="§Kopie an/Beilagen"/>
    <w:qFormat/>
    <w:rsid w:val="00EA486A"/>
    <w:rPr>
      <w:rFonts w:ascii="NimbusSanNov" w:hAnsi="NimbusSanNov"/>
      <w:spacing w:val="3"/>
      <w:sz w:val="18"/>
      <w:szCs w:val="16"/>
      <w:lang w:val="de-CH" w:eastAsia="de-DE"/>
    </w:rPr>
  </w:style>
  <w:style w:type="paragraph" w:customStyle="1" w:styleId="Text0">
    <w:name w:val="§Text"/>
    <w:link w:val="TextCar"/>
    <w:qFormat/>
    <w:rsid w:val="00EA486A"/>
    <w:pPr>
      <w:tabs>
        <w:tab w:val="left" w:pos="340"/>
        <w:tab w:val="left" w:pos="680"/>
        <w:tab w:val="left" w:pos="964"/>
        <w:tab w:val="left" w:pos="5812"/>
      </w:tabs>
      <w:spacing w:after="140" w:line="280" w:lineRule="atLeast"/>
      <w:jc w:val="both"/>
    </w:pPr>
    <w:rPr>
      <w:rFonts w:ascii="NimbusSanNov" w:hAnsi="NimbusSanNov"/>
      <w:spacing w:val="3"/>
      <w:sz w:val="21"/>
      <w:szCs w:val="21"/>
      <w:lang w:val="de-CH" w:eastAsia="de-DE"/>
    </w:rPr>
  </w:style>
  <w:style w:type="character" w:customStyle="1" w:styleId="TextCar">
    <w:name w:val="§Text Car"/>
    <w:basedOn w:val="Absatz-Standardschriftart"/>
    <w:link w:val="Text0"/>
    <w:rsid w:val="00EA486A"/>
    <w:rPr>
      <w:rFonts w:ascii="NimbusSanNov" w:hAnsi="NimbusSanNov"/>
      <w:spacing w:val="3"/>
      <w:sz w:val="21"/>
      <w:szCs w:val="21"/>
      <w:lang w:val="de-CH" w:eastAsia="de-DE"/>
    </w:rPr>
  </w:style>
  <w:style w:type="paragraph" w:customStyle="1" w:styleId="Titel01">
    <w:name w:val="§Titel 01"/>
    <w:rsid w:val="00EA486A"/>
    <w:pPr>
      <w:spacing w:before="480" w:after="360" w:line="280" w:lineRule="atLeast"/>
      <w:outlineLvl w:val="0"/>
    </w:pPr>
    <w:rPr>
      <w:rFonts w:ascii="NimbusSanNov" w:hAnsi="NimbusSanNov"/>
      <w:b/>
      <w:spacing w:val="3"/>
      <w:sz w:val="24"/>
      <w:szCs w:val="21"/>
      <w:lang w:val="de-CH" w:eastAsia="de-DE"/>
    </w:rPr>
  </w:style>
  <w:style w:type="paragraph" w:customStyle="1" w:styleId="Titel02">
    <w:name w:val="§Titel 02"/>
    <w:qFormat/>
    <w:rsid w:val="00835947"/>
    <w:pPr>
      <w:spacing w:before="480" w:after="240" w:line="280" w:lineRule="atLeast"/>
    </w:pPr>
    <w:rPr>
      <w:rFonts w:ascii="NimbusSanNov" w:hAnsi="NimbusSanNov"/>
      <w:b/>
      <w:spacing w:val="3"/>
      <w:sz w:val="22"/>
      <w:szCs w:val="21"/>
      <w:lang w:val="de-CH" w:eastAsia="de-DE"/>
    </w:rPr>
  </w:style>
  <w:style w:type="paragraph" w:customStyle="1" w:styleId="Titel03">
    <w:name w:val="§Titel 03"/>
    <w:basedOn w:val="Standard"/>
    <w:qFormat/>
    <w:rsid w:val="00EA486A"/>
    <w:pPr>
      <w:spacing w:before="240" w:line="280" w:lineRule="atLeast"/>
    </w:pPr>
    <w:rPr>
      <w:rFonts w:ascii="NimbusSanNovSemBol" w:eastAsia="Times New Roman" w:hAnsi="NimbusSanNovSemBol"/>
      <w:sz w:val="22"/>
      <w:szCs w:val="21"/>
      <w:lang w:val="fr-FR" w:eastAsia="fr-FR"/>
    </w:rPr>
  </w:style>
  <w:style w:type="paragraph" w:customStyle="1" w:styleId="Unterschr01-SGB">
    <w:name w:val="§Unterschr01-SGB"/>
    <w:qFormat/>
    <w:rsid w:val="00EA486A"/>
    <w:pPr>
      <w:spacing w:before="140" w:after="840" w:line="280" w:lineRule="atLeast"/>
    </w:pPr>
    <w:rPr>
      <w:rFonts w:ascii="NimbusSanNovSemBol" w:hAnsi="NimbusSanNovSemBol"/>
      <w:caps/>
      <w:spacing w:val="3"/>
      <w:sz w:val="21"/>
      <w:szCs w:val="21"/>
      <w:lang w:val="de-CH" w:eastAsia="de-DE"/>
    </w:rPr>
  </w:style>
  <w:style w:type="paragraph" w:customStyle="1" w:styleId="Unterschr02-NamenFunktion">
    <w:name w:val="§Unterschr02-Namen+Funktion"/>
    <w:qFormat/>
    <w:rsid w:val="00EA486A"/>
    <w:pPr>
      <w:tabs>
        <w:tab w:val="left" w:pos="5812"/>
      </w:tabs>
      <w:spacing w:line="280" w:lineRule="atLeast"/>
    </w:pPr>
    <w:rPr>
      <w:rFonts w:ascii="NimbusSanNov" w:hAnsi="NimbusSanNov"/>
      <w:spacing w:val="3"/>
      <w:sz w:val="21"/>
      <w:szCs w:val="21"/>
      <w:lang w:val="de-CH" w:eastAsia="de-DE"/>
    </w:rPr>
  </w:style>
  <w:style w:type="paragraph" w:customStyle="1" w:styleId="ZeichenAblage-Nr">
    <w:name w:val="§Zeichen+Ablage-Nr."/>
    <w:qFormat/>
    <w:rsid w:val="00EA486A"/>
    <w:pPr>
      <w:framePr w:w="8505" w:h="567" w:hRule="exact" w:wrap="notBeside" w:vAnchor="page" w:hAnchor="page" w:x="1702" w:yAlign="bottom"/>
    </w:pPr>
    <w:rPr>
      <w:rFonts w:ascii="NimbusSanNov" w:hAnsi="NimbusSanNov"/>
      <w:spacing w:val="4"/>
      <w:sz w:val="16"/>
      <w:szCs w:val="12"/>
      <w:lang w:val="de-CH" w:eastAsia="de-DE"/>
    </w:rPr>
  </w:style>
  <w:style w:type="paragraph" w:customStyle="1" w:styleId="Betreff">
    <w:name w:val="Betreff"/>
    <w:qFormat/>
    <w:rsid w:val="00744336"/>
    <w:pPr>
      <w:framePr w:w="8789" w:wrap="around" w:vAnchor="page" w:hAnchor="page" w:x="1702" w:y="6125"/>
      <w:shd w:val="solid" w:color="FFFFFF" w:fill="auto"/>
      <w:spacing w:line="280" w:lineRule="exact"/>
    </w:pPr>
    <w:rPr>
      <w:rFonts w:ascii="NimbusSanNovSemBol" w:hAnsi="NimbusSanNovSemBol"/>
      <w:spacing w:val="3"/>
      <w:sz w:val="21"/>
      <w:lang w:val="de-CH" w:eastAsia="de-DE"/>
    </w:rPr>
  </w:style>
  <w:style w:type="character" w:styleId="Hyperlink">
    <w:name w:val="Hyperlink"/>
    <w:semiHidden/>
    <w:rsid w:val="00744336"/>
    <w:rPr>
      <w:color w:val="0000FF"/>
      <w:u w:val="single"/>
    </w:rPr>
  </w:style>
  <w:style w:type="paragraph" w:customStyle="1" w:styleId="MitfreundlichenGrssen">
    <w:name w:val="Mit freundlichen Grüssen"/>
    <w:next w:val="SCHWEIZERISCHERGEWERKSCHAFTSBUND"/>
    <w:qFormat/>
    <w:rsid w:val="00744336"/>
    <w:pPr>
      <w:spacing w:before="480" w:line="280" w:lineRule="exact"/>
    </w:pPr>
    <w:rPr>
      <w:rFonts w:ascii="NimbusSanNov" w:hAnsi="NimbusSanNov"/>
      <w:spacing w:val="3"/>
      <w:sz w:val="21"/>
      <w:lang w:val="de-CH" w:eastAsia="de-DE"/>
    </w:rPr>
  </w:style>
  <w:style w:type="character" w:customStyle="1" w:styleId="FunotentextZchn">
    <w:name w:val="Fußnotentext Zchn"/>
    <w:basedOn w:val="Absatz-Standardschriftart"/>
    <w:link w:val="Funotentext"/>
    <w:rsid w:val="0010238B"/>
    <w:rPr>
      <w:rFonts w:ascii="NimbusSanNov" w:hAnsi="NimbusSanNov"/>
      <w:spacing w:val="4"/>
      <w:sz w:val="16"/>
      <w:szCs w:val="15"/>
      <w:lang w:val="de-CH" w:eastAsia="de-DE"/>
    </w:rPr>
  </w:style>
  <w:style w:type="character" w:styleId="Fett">
    <w:name w:val="Strong"/>
    <w:basedOn w:val="Absatz-Standardschriftart"/>
    <w:uiPriority w:val="22"/>
    <w:qFormat/>
    <w:rsid w:val="00717337"/>
    <w:rPr>
      <w:b/>
      <w:bCs/>
    </w:rPr>
  </w:style>
  <w:style w:type="paragraph" w:styleId="Listenabsatz">
    <w:name w:val="List Paragraph"/>
    <w:basedOn w:val="Standard"/>
    <w:uiPriority w:val="34"/>
    <w:rsid w:val="007E1FBE"/>
    <w:pPr>
      <w:ind w:left="720"/>
      <w:contextualSpacing/>
    </w:pPr>
  </w:style>
  <w:style w:type="paragraph" w:customStyle="1" w:styleId="Default">
    <w:name w:val="Default"/>
    <w:rsid w:val="00B91E5A"/>
    <w:pPr>
      <w:autoSpaceDE w:val="0"/>
      <w:autoSpaceDN w:val="0"/>
      <w:adjustRightInd w:val="0"/>
    </w:pPr>
    <w:rPr>
      <w:rFonts w:ascii="Arial" w:hAnsi="Arial" w:cs="Arial"/>
      <w:color w:val="000000"/>
      <w:sz w:val="24"/>
      <w:szCs w:val="24"/>
      <w:lang w:val="fr-CH"/>
    </w:rPr>
  </w:style>
  <w:style w:type="character" w:customStyle="1" w:styleId="TextZchn">
    <w:name w:val="Text Zchn"/>
    <w:basedOn w:val="Absatz-Standardschriftart"/>
    <w:locked/>
    <w:rsid w:val="006A69EF"/>
    <w:rPr>
      <w:rFonts w:ascii="NimbusSanNov" w:hAnsi="NimbusSanNov"/>
      <w:spacing w:val="3"/>
      <w:sz w:val="21"/>
      <w:lang w:val="de-CH" w:eastAsia="de-DE"/>
    </w:rPr>
  </w:style>
  <w:style w:type="paragraph" w:customStyle="1" w:styleId="Titre1">
    <w:name w:val="Titre1"/>
    <w:rsid w:val="00993DCB"/>
    <w:pPr>
      <w:spacing w:after="420" w:line="280" w:lineRule="exact"/>
      <w:contextualSpacing/>
    </w:pPr>
    <w:rPr>
      <w:rFonts w:ascii="NimbusSanNov" w:hAnsi="NimbusSanNov"/>
      <w:b/>
      <w:spacing w:val="2"/>
      <w:sz w:val="24"/>
      <w:lang w:val="fr-CH" w:eastAsia="de-DE"/>
    </w:rPr>
  </w:style>
  <w:style w:type="paragraph" w:customStyle="1" w:styleId="Madame">
    <w:name w:val="Madame"/>
    <w:aliases w:val="Monsieur..."/>
    <w:rsid w:val="002E175B"/>
    <w:pPr>
      <w:spacing w:before="560" w:after="140" w:line="280" w:lineRule="exact"/>
      <w:contextualSpacing/>
    </w:pPr>
    <w:rPr>
      <w:rFonts w:ascii="NimbusSanNov" w:hAnsi="NimbusSanNov"/>
      <w:spacing w:val="3"/>
      <w:sz w:val="21"/>
      <w:lang w:val="fr-CH" w:eastAsia="de-DE"/>
    </w:rPr>
  </w:style>
  <w:style w:type="paragraph" w:customStyle="1" w:styleId="Fonction">
    <w:name w:val="Fonction"/>
    <w:rsid w:val="002E175B"/>
    <w:pPr>
      <w:spacing w:line="280" w:lineRule="exact"/>
    </w:pPr>
    <w:rPr>
      <w:rFonts w:ascii="NimbusSanNov" w:hAnsi="NimbusSanNov"/>
      <w:spacing w:val="3"/>
      <w:sz w:val="21"/>
      <w:lang w:val="fr-CH" w:eastAsia="de-DE"/>
    </w:rPr>
  </w:style>
  <w:style w:type="paragraph" w:customStyle="1" w:styleId="Signature1">
    <w:name w:val="Signature1"/>
    <w:basedOn w:val="Standard"/>
    <w:next w:val="Fonction"/>
    <w:rsid w:val="002E175B"/>
    <w:pPr>
      <w:spacing w:before="420" w:line="280" w:lineRule="exact"/>
    </w:pPr>
    <w:rPr>
      <w:rFonts w:eastAsia="Times New Roman"/>
      <w:spacing w:val="-3"/>
      <w:szCs w:val="21"/>
      <w:lang w:val="fr-CH" w:eastAsia="fr-CH"/>
    </w:rPr>
  </w:style>
  <w:style w:type="paragraph" w:styleId="Aufzhlungszeichen4">
    <w:name w:val="List Bullet 4"/>
    <w:basedOn w:val="Standard"/>
    <w:autoRedefine/>
    <w:semiHidden/>
    <w:rsid w:val="00520A70"/>
    <w:pPr>
      <w:numPr>
        <w:numId w:val="11"/>
      </w:numPr>
    </w:pPr>
    <w:rPr>
      <w:rFonts w:eastAsia="Times New Roman"/>
      <w:szCs w:val="21"/>
      <w:lang w:val="fr-FR" w:eastAsia="fr-FR"/>
    </w:rPr>
  </w:style>
  <w:style w:type="paragraph" w:customStyle="1" w:styleId="Texte">
    <w:name w:val="Texte"/>
    <w:qFormat/>
    <w:rsid w:val="00D748C4"/>
    <w:pPr>
      <w:tabs>
        <w:tab w:val="left" w:pos="340"/>
        <w:tab w:val="left" w:pos="680"/>
        <w:tab w:val="left" w:pos="964"/>
        <w:tab w:val="left" w:pos="5812"/>
      </w:tabs>
      <w:spacing w:after="140" w:line="280" w:lineRule="atLeast"/>
      <w:jc w:val="both"/>
    </w:pPr>
    <w:rPr>
      <w:rFonts w:ascii="NimbusSanNov" w:hAnsi="NimbusSanNov"/>
      <w:spacing w:val="3"/>
      <w:sz w:val="21"/>
      <w:lang w:val="fr-CH" w:eastAsia="de-DE"/>
    </w:rPr>
  </w:style>
  <w:style w:type="character" w:styleId="BesuchterLink">
    <w:name w:val="FollowedHyperlink"/>
    <w:basedOn w:val="Absatz-Standardschriftart"/>
    <w:uiPriority w:val="99"/>
    <w:semiHidden/>
    <w:unhideWhenUsed/>
    <w:rsid w:val="00D748C4"/>
    <w:rPr>
      <w:color w:val="800080" w:themeColor="followedHyperlink"/>
      <w:u w:val="single"/>
    </w:rPr>
  </w:style>
  <w:style w:type="character" w:customStyle="1" w:styleId="UnresolvedMention">
    <w:name w:val="Unresolved Mention"/>
    <w:basedOn w:val="Absatz-Standardschriftart"/>
    <w:uiPriority w:val="99"/>
    <w:semiHidden/>
    <w:unhideWhenUsed/>
    <w:rsid w:val="00C63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587438">
      <w:bodyDiv w:val="1"/>
      <w:marLeft w:val="0"/>
      <w:marRight w:val="0"/>
      <w:marTop w:val="0"/>
      <w:marBottom w:val="0"/>
      <w:divBdr>
        <w:top w:val="none" w:sz="0" w:space="0" w:color="auto"/>
        <w:left w:val="none" w:sz="0" w:space="0" w:color="auto"/>
        <w:bottom w:val="none" w:sz="0" w:space="0" w:color="auto"/>
        <w:right w:val="none" w:sz="0" w:space="0" w:color="auto"/>
      </w:divBdr>
    </w:div>
    <w:div w:id="559557308">
      <w:bodyDiv w:val="1"/>
      <w:marLeft w:val="0"/>
      <w:marRight w:val="0"/>
      <w:marTop w:val="0"/>
      <w:marBottom w:val="0"/>
      <w:divBdr>
        <w:top w:val="none" w:sz="0" w:space="0" w:color="auto"/>
        <w:left w:val="none" w:sz="0" w:space="0" w:color="auto"/>
        <w:bottom w:val="none" w:sz="0" w:space="0" w:color="auto"/>
        <w:right w:val="none" w:sz="0" w:space="0" w:color="auto"/>
      </w:divBdr>
    </w:div>
    <w:div w:id="786463604">
      <w:bodyDiv w:val="1"/>
      <w:marLeft w:val="0"/>
      <w:marRight w:val="0"/>
      <w:marTop w:val="0"/>
      <w:marBottom w:val="0"/>
      <w:divBdr>
        <w:top w:val="none" w:sz="0" w:space="0" w:color="auto"/>
        <w:left w:val="none" w:sz="0" w:space="0" w:color="auto"/>
        <w:bottom w:val="none" w:sz="0" w:space="0" w:color="auto"/>
        <w:right w:val="none" w:sz="0" w:space="0" w:color="auto"/>
      </w:divBdr>
    </w:div>
    <w:div w:id="85500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le.schenker@sbfi.admin.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38D85-F614-44F1-BF57-0F8057D9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4A77FA8A.dotm</Template>
  <TotalTime>0</TotalTime>
  <Pages>1</Pages>
  <Words>282</Words>
  <Characters>1782</Characters>
  <Application>Microsoft Office Word</Application>
  <DocSecurity>0</DocSecurity>
  <Lines>14</Lines>
  <Paragraphs>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"Hier klicken und Adresse eingeben"</vt:lpstr>
      <vt:lpstr>"Hier klicken und Adresse eingeben"</vt:lpstr>
    </vt:vector>
  </TitlesOfParts>
  <Company>Hewlett-Packard Company</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 klicken und Adresse eingeben"</dc:title>
  <dc:creator>Évelyne Nicolet_</dc:creator>
  <cp:lastModifiedBy>Elisabeth Soucek</cp:lastModifiedBy>
  <cp:revision>3</cp:revision>
  <cp:lastPrinted>2020-07-02T07:19:00Z</cp:lastPrinted>
  <dcterms:created xsi:type="dcterms:W3CDTF">2021-03-31T11:14:00Z</dcterms:created>
  <dcterms:modified xsi:type="dcterms:W3CDTF">2021-03-31T11:17:00Z</dcterms:modified>
</cp:coreProperties>
</file>